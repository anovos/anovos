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F7CBD" w14:textId="4C243335" w:rsidR="008D6335" w:rsidRDefault="00CC11A3">
      <w:pPr>
        <w:pStyle w:val="Title"/>
      </w:pPr>
      <w:r>
        <w:t>ANOVOS</w:t>
      </w:r>
      <w:r w:rsidR="00174FA7">
        <w:t xml:space="preserve"> – Installation &amp; Run</w:t>
      </w:r>
    </w:p>
    <w:p w14:paraId="2475DF31" w14:textId="58B37F0B" w:rsidR="00511021" w:rsidRDefault="00511021" w:rsidP="00511021">
      <w:r>
        <w:t xml:space="preserve">This document contains the following sections </w:t>
      </w:r>
      <w:r w:rsidR="0096631A">
        <w:t xml:space="preserve">- </w:t>
      </w:r>
    </w:p>
    <w:p w14:paraId="12FDCBBF" w14:textId="2349497A" w:rsidR="00511021" w:rsidRDefault="00511021" w:rsidP="00511021">
      <w:pPr>
        <w:pStyle w:val="ListParagraph"/>
        <w:numPr>
          <w:ilvl w:val="0"/>
          <w:numId w:val="24"/>
        </w:numPr>
      </w:pPr>
      <w:r>
        <w:t>Docker Installation</w:t>
      </w:r>
    </w:p>
    <w:p w14:paraId="47C9501F" w14:textId="2609C5BA" w:rsidR="00511021" w:rsidRDefault="00511021" w:rsidP="00511021">
      <w:pPr>
        <w:pStyle w:val="ListParagraph"/>
        <w:numPr>
          <w:ilvl w:val="0"/>
          <w:numId w:val="24"/>
        </w:numPr>
      </w:pPr>
      <w:r>
        <w:t>Configuring Docker Settings</w:t>
      </w:r>
    </w:p>
    <w:p w14:paraId="6F11C14D" w14:textId="5FF34829" w:rsidR="00511021" w:rsidRDefault="00511021" w:rsidP="00511021">
      <w:pPr>
        <w:pStyle w:val="ListParagraph"/>
        <w:numPr>
          <w:ilvl w:val="0"/>
          <w:numId w:val="24"/>
        </w:numPr>
      </w:pPr>
      <w:r>
        <w:t>Downloading Docker Image</w:t>
      </w:r>
    </w:p>
    <w:p w14:paraId="132433B3" w14:textId="7265AACE" w:rsidR="00511021" w:rsidRDefault="00511021" w:rsidP="00511021">
      <w:pPr>
        <w:pStyle w:val="ListParagraph"/>
        <w:numPr>
          <w:ilvl w:val="0"/>
          <w:numId w:val="24"/>
        </w:numPr>
      </w:pPr>
      <w:r>
        <w:t>Running Docker Image</w:t>
      </w:r>
    </w:p>
    <w:p w14:paraId="3AD2911B" w14:textId="519F04E6" w:rsidR="00712E3B" w:rsidRDefault="00712E3B" w:rsidP="00712E3B">
      <w:pPr>
        <w:pStyle w:val="ListParagraph"/>
        <w:numPr>
          <w:ilvl w:val="0"/>
          <w:numId w:val="24"/>
        </w:numPr>
      </w:pPr>
      <w:r>
        <w:t>Downloading Anovos Report</w:t>
      </w:r>
    </w:p>
    <w:p w14:paraId="41568C95" w14:textId="42C280C3" w:rsidR="00511021" w:rsidRDefault="00511021" w:rsidP="00511021">
      <w:pPr>
        <w:pStyle w:val="ListParagraph"/>
        <w:numPr>
          <w:ilvl w:val="0"/>
          <w:numId w:val="24"/>
        </w:numPr>
      </w:pPr>
      <w:r>
        <w:t>Direct Installation</w:t>
      </w:r>
      <w:r w:rsidR="003D686D">
        <w:t xml:space="preserve"> &amp; Run</w:t>
      </w:r>
    </w:p>
    <w:p w14:paraId="75F0A044" w14:textId="78341C70" w:rsidR="00511021" w:rsidRDefault="00511021" w:rsidP="00511021">
      <w:pPr>
        <w:pStyle w:val="ListParagraph"/>
        <w:numPr>
          <w:ilvl w:val="0"/>
          <w:numId w:val="24"/>
        </w:numPr>
      </w:pPr>
      <w:r>
        <w:t>Post Works</w:t>
      </w:r>
      <w:r w:rsidR="0096631A">
        <w:t>ho</w:t>
      </w:r>
      <w:r>
        <w:t>p Cleanup</w:t>
      </w:r>
      <w:r w:rsidR="0096631A">
        <w:t xml:space="preserve"> Steps</w:t>
      </w:r>
    </w:p>
    <w:p w14:paraId="5BF123AB" w14:textId="597FB7F4" w:rsidR="008D6335" w:rsidRDefault="001C4E89" w:rsidP="001D096C">
      <w:pPr>
        <w:pStyle w:val="Heading1"/>
        <w:numPr>
          <w:ilvl w:val="0"/>
          <w:numId w:val="25"/>
        </w:numPr>
      </w:pPr>
      <w:r>
        <w:t xml:space="preserve">Docker Installation </w:t>
      </w:r>
    </w:p>
    <w:p w14:paraId="03F96BC6" w14:textId="43786D76" w:rsidR="008D6335" w:rsidRDefault="00CC11A3" w:rsidP="00CC11A3">
      <w:r>
        <w:t xml:space="preserve">To get started straight away, install Docker on your </w:t>
      </w:r>
      <w:r w:rsidR="001C4E89">
        <w:t>machine</w:t>
      </w:r>
    </w:p>
    <w:p w14:paraId="07BCDAD8" w14:textId="57DD3920" w:rsidR="001C4E89" w:rsidRPr="001D096C" w:rsidRDefault="001C4E89" w:rsidP="001C4E89">
      <w:pPr>
        <w:pStyle w:val="Heading2"/>
        <w:rPr>
          <w:b/>
          <w:bCs/>
          <w:lang w:val="en-SG"/>
        </w:rPr>
      </w:pPr>
      <w:r w:rsidRPr="001D096C">
        <w:rPr>
          <w:b/>
          <w:bCs/>
        </w:rPr>
        <w:t xml:space="preserve">For </w:t>
      </w:r>
      <w:r w:rsidRPr="001D096C">
        <w:rPr>
          <w:b/>
          <w:bCs/>
          <w:lang w:val="en-SG"/>
        </w:rPr>
        <w:t>Windows 10 Pro / Mac OS X / Linux</w:t>
      </w:r>
      <w:r w:rsidR="00BC435E" w:rsidRPr="001D096C">
        <w:rPr>
          <w:b/>
          <w:bCs/>
          <w:lang w:val="en-SG"/>
        </w:rPr>
        <w:br/>
      </w:r>
    </w:p>
    <w:p w14:paraId="57E6D485" w14:textId="5A7E7177" w:rsidR="001C4E89" w:rsidRDefault="001C4E89" w:rsidP="001C4E89">
      <w:pPr>
        <w:pStyle w:val="ListParagraph"/>
        <w:numPr>
          <w:ilvl w:val="0"/>
          <w:numId w:val="17"/>
        </w:numPr>
        <w:rPr>
          <w:lang w:val="en-SG"/>
        </w:rPr>
      </w:pPr>
      <w:r w:rsidRPr="001C4E89">
        <w:rPr>
          <w:lang w:val="en-SG"/>
        </w:rPr>
        <w:t>Visit</w:t>
      </w:r>
      <w:r w:rsidR="009E39B9">
        <w:rPr>
          <w:lang w:val="en-SG"/>
        </w:rPr>
        <w:t xml:space="preserve"> </w:t>
      </w:r>
      <w:hyperlink r:id="rId7" w:history="1">
        <w:r w:rsidR="009E39B9" w:rsidRPr="00083BBF">
          <w:rPr>
            <w:rStyle w:val="Hyperlink"/>
            <w:lang w:val="en-SG"/>
          </w:rPr>
          <w:t>https://docs.docker.com/engine/install/</w:t>
        </w:r>
      </w:hyperlink>
      <w:r w:rsidR="009E39B9">
        <w:rPr>
          <w:lang w:val="en-SG"/>
        </w:rPr>
        <w:t xml:space="preserve"> </w:t>
      </w:r>
      <w:r w:rsidRPr="001C4E89">
        <w:rPr>
          <w:lang w:val="en-SG"/>
        </w:rPr>
        <w:t>and download Docker for Mac or Windows.</w:t>
      </w:r>
      <w:r w:rsidR="007272F3">
        <w:rPr>
          <w:lang w:val="en-SG"/>
        </w:rPr>
        <w:br/>
      </w:r>
    </w:p>
    <w:p w14:paraId="3C360357" w14:textId="77777777" w:rsidR="0096631A" w:rsidRPr="0096631A" w:rsidRDefault="00AB0BB3" w:rsidP="0096631A">
      <w:pPr>
        <w:pStyle w:val="ListParagraph"/>
        <w:numPr>
          <w:ilvl w:val="1"/>
          <w:numId w:val="17"/>
        </w:numPr>
        <w:rPr>
          <w:rStyle w:val="Hyperlink"/>
          <w:color w:val="666660" w:themeColor="text2" w:themeTint="BF"/>
          <w:u w:val="none"/>
          <w:lang w:val="en-SG"/>
        </w:rPr>
      </w:pPr>
      <w:r>
        <w:rPr>
          <w:lang w:val="en-SG"/>
        </w:rPr>
        <w:t>Windows</w:t>
      </w:r>
      <w:r w:rsidR="007272F3">
        <w:rPr>
          <w:lang w:val="en-SG"/>
        </w:rPr>
        <w:t xml:space="preserve"> OS</w:t>
      </w:r>
      <w:r>
        <w:rPr>
          <w:lang w:val="en-SG"/>
        </w:rPr>
        <w:t xml:space="preserve"> </w:t>
      </w:r>
      <w:r w:rsidR="009E39B9">
        <w:rPr>
          <w:lang w:val="en-SG"/>
        </w:rPr>
        <w:t>-</w:t>
      </w:r>
      <w:r w:rsidRPr="00AB0BB3">
        <w:rPr>
          <w:lang w:val="en-SG"/>
        </w:rPr>
        <w:t xml:space="preserve"> </w:t>
      </w:r>
      <w:hyperlink r:id="rId8" w:history="1">
        <w:r w:rsidRPr="00083BBF">
          <w:rPr>
            <w:rStyle w:val="Hyperlink"/>
            <w:lang w:val="en-SG"/>
          </w:rPr>
          <w:t>https://docs.docker.com/desktop/windows/install/</w:t>
        </w:r>
      </w:hyperlink>
      <w:r w:rsidR="009E39B9">
        <w:rPr>
          <w:lang w:val="en-SG"/>
        </w:rPr>
        <w:t xml:space="preserve"> or </w:t>
      </w:r>
      <w:hyperlink r:id="rId9" w:history="1">
        <w:r w:rsidR="009E39B9" w:rsidRPr="00083BBF">
          <w:rPr>
            <w:rStyle w:val="Hyperlink"/>
            <w:lang w:val="en-SG"/>
          </w:rPr>
          <w:t>https://hub.docker.com/editions/community/docker-ce-desktop-mac</w:t>
        </w:r>
      </w:hyperlink>
      <w:r w:rsidR="0096631A">
        <w:rPr>
          <w:rStyle w:val="Hyperlink"/>
          <w:lang w:val="en-SG"/>
        </w:rPr>
        <w:br/>
      </w:r>
    </w:p>
    <w:p w14:paraId="7DB0C1B4" w14:textId="77777777" w:rsidR="00DF5EE4" w:rsidRPr="00DF5EE4" w:rsidRDefault="00D27ED7" w:rsidP="00DF5EE4">
      <w:pPr>
        <w:pStyle w:val="ListParagraph"/>
        <w:keepNext/>
        <w:numPr>
          <w:ilvl w:val="1"/>
          <w:numId w:val="17"/>
        </w:numPr>
        <w:rPr>
          <w:rStyle w:val="Hyperlink"/>
          <w:color w:val="666660" w:themeColor="text2" w:themeTint="BF"/>
          <w:u w:val="none"/>
        </w:rPr>
      </w:pPr>
      <w:r>
        <w:rPr>
          <w:lang w:val="en-SG"/>
        </w:rPr>
        <w:t xml:space="preserve">For </w:t>
      </w:r>
      <w:r w:rsidRPr="002208CF">
        <w:rPr>
          <w:lang w:val="en-SG"/>
        </w:rPr>
        <w:t xml:space="preserve">Linux Distributions - </w:t>
      </w:r>
      <w:hyperlink r:id="rId10" w:history="1">
        <w:r w:rsidRPr="002208CF">
          <w:rPr>
            <w:rStyle w:val="Hyperlink"/>
            <w:lang w:val="en-SG"/>
          </w:rPr>
          <w:t>https://docs.docker.com/engine/install/</w:t>
        </w:r>
      </w:hyperlink>
      <w:r w:rsidR="00DF5EE4">
        <w:rPr>
          <w:rStyle w:val="Hyperlink"/>
          <w:lang w:val="en-SG"/>
        </w:rPr>
        <w:br/>
      </w:r>
    </w:p>
    <w:p w14:paraId="01B3432E" w14:textId="6272EB4E" w:rsidR="00DF5EE4" w:rsidRDefault="00AB0BB3" w:rsidP="00DF5EE4">
      <w:pPr>
        <w:pStyle w:val="ListParagraph"/>
        <w:keepNext/>
        <w:numPr>
          <w:ilvl w:val="1"/>
          <w:numId w:val="17"/>
        </w:numPr>
      </w:pPr>
      <w:r w:rsidRPr="00DF5EE4">
        <w:rPr>
          <w:lang w:val="en-SG"/>
        </w:rPr>
        <w:t>Mac</w:t>
      </w:r>
      <w:r w:rsidR="007272F3" w:rsidRPr="00DF5EE4">
        <w:rPr>
          <w:lang w:val="en-SG"/>
        </w:rPr>
        <w:t xml:space="preserve"> OS</w:t>
      </w:r>
      <w:r w:rsidRPr="00DF5EE4">
        <w:rPr>
          <w:lang w:val="en-SG"/>
        </w:rPr>
        <w:t xml:space="preserve"> </w:t>
      </w:r>
      <w:r w:rsidR="009E39B9" w:rsidRPr="00DF5EE4">
        <w:rPr>
          <w:lang w:val="en-SG"/>
        </w:rPr>
        <w:t xml:space="preserve">- </w:t>
      </w:r>
      <w:r w:rsidRPr="00DF5EE4">
        <w:rPr>
          <w:lang w:val="en-SG"/>
        </w:rPr>
        <w:t xml:space="preserve"> </w:t>
      </w:r>
      <w:hyperlink r:id="rId11" w:history="1">
        <w:r w:rsidR="002208CF" w:rsidRPr="00DF5EE4">
          <w:rPr>
            <w:rStyle w:val="Hyperlink"/>
            <w:lang w:val="en-SG"/>
          </w:rPr>
          <w:t>https://docs.docker.com/desktop/mac/install/</w:t>
        </w:r>
      </w:hyperlink>
      <w:r w:rsidR="002208CF" w:rsidRPr="00DF5EE4">
        <w:rPr>
          <w:lang w:val="en-SG"/>
        </w:rPr>
        <w:t xml:space="preserve"> or </w:t>
      </w:r>
      <w:hyperlink r:id="rId12" w:history="1">
        <w:r w:rsidR="00DF5EE4" w:rsidRPr="00DF5EE4">
          <w:rPr>
            <w:rStyle w:val="Hyperlink"/>
            <w:lang w:val="en-SG"/>
          </w:rPr>
          <w:t>https://hub.docker.com/editions/community/docker-ce-desktop-mac</w:t>
        </w:r>
      </w:hyperlink>
      <w:r w:rsidR="00DF5EE4" w:rsidRPr="00DF5EE4">
        <w:rPr>
          <w:lang w:val="en-SG"/>
        </w:rPr>
        <w:t xml:space="preserve"> </w:t>
      </w:r>
    </w:p>
    <w:p w14:paraId="323DA7D6" w14:textId="006ADCD2" w:rsidR="00D815B6" w:rsidRDefault="00BC435E" w:rsidP="00DF5EE4">
      <w:pPr>
        <w:keepNext/>
      </w:pPr>
      <w:r>
        <w:t>Note</w:t>
      </w:r>
      <w:r w:rsidR="00425ABA">
        <w:t xml:space="preserve">: For </w:t>
      </w:r>
      <w:r w:rsidR="007272F3">
        <w:t>Mac OS</w:t>
      </w:r>
      <w:r w:rsidR="00425ABA">
        <w:t xml:space="preserve"> </w:t>
      </w:r>
      <w:r w:rsidR="00786884">
        <w:t>your machine maybe one of two</w:t>
      </w:r>
      <w:r w:rsidR="00425ABA">
        <w:t xml:space="preserve"> hardware chip</w:t>
      </w:r>
      <w:r w:rsidR="00786884">
        <w:t xml:space="preserve">s </w:t>
      </w:r>
      <w:r w:rsidR="00425ABA">
        <w:t xml:space="preserve">- either Intel chip or Apple chip (M1). </w:t>
      </w:r>
      <w:r w:rsidR="007272F3">
        <w:t>Th</w:t>
      </w:r>
      <w:r w:rsidR="005F4994">
        <w:t>e hardware chip information</w:t>
      </w:r>
      <w:r w:rsidR="007272F3">
        <w:t xml:space="preserve"> can be found by clicking on the Apple logo in the menu bar and </w:t>
      </w:r>
      <w:r>
        <w:t>choosing</w:t>
      </w:r>
      <w:r w:rsidR="007272F3">
        <w:t xml:space="preserve"> </w:t>
      </w:r>
      <w:r w:rsidR="007272F3" w:rsidRPr="00DF5EE4">
        <w:rPr>
          <w:i/>
          <w:iCs/>
        </w:rPr>
        <w:t>About This Mac</w:t>
      </w:r>
      <w:r w:rsidR="007272F3" w:rsidRPr="00DF5EE4">
        <w:t xml:space="preserve"> </w:t>
      </w:r>
      <w:r w:rsidR="00DF5EE4" w:rsidRPr="00DF5EE4">
        <w:rPr>
          <w:i/>
          <w:iCs/>
        </w:rPr>
        <w:t>=&gt;</w:t>
      </w:r>
      <w:r w:rsidR="007272F3" w:rsidRPr="00DF5EE4">
        <w:rPr>
          <w:i/>
          <w:iCs/>
        </w:rPr>
        <w:t xml:space="preserve"> Overview</w:t>
      </w:r>
      <w:r w:rsidR="00425ABA">
        <w:t xml:space="preserve"> as seen on Figure1, 2 </w:t>
      </w:r>
      <w:r w:rsidR="00425ABA">
        <w:br/>
      </w:r>
      <w:r w:rsidR="00425ABA">
        <w:br/>
        <w:t>If it is intel chip-based Mac then we suggest going ahead with Docker Installation</w:t>
      </w:r>
      <w:r w:rsidR="00786884">
        <w:t xml:space="preserve"> in above link by choosing Intel chip when downloading docker desktop</w:t>
      </w:r>
      <w:r w:rsidR="00425ABA">
        <w:t xml:space="preserve">. </w:t>
      </w:r>
      <w:r w:rsidR="00786884">
        <w:br/>
      </w:r>
      <w:r w:rsidR="00786884">
        <w:br/>
      </w:r>
      <w:r w:rsidR="00425ABA">
        <w:t xml:space="preserve">If it is Apple-chip based Mac (M1) then we suggest skipping </w:t>
      </w:r>
      <w:r w:rsidR="00847BCC">
        <w:t xml:space="preserve">the following </w:t>
      </w:r>
      <w:proofErr w:type="gramStart"/>
      <w:r w:rsidR="00847BCC">
        <w:t>sections :</w:t>
      </w:r>
      <w:proofErr w:type="gramEnd"/>
      <w:r w:rsidR="00847BCC">
        <w:t xml:space="preserve"> </w:t>
      </w:r>
      <w:r w:rsidR="00425ABA">
        <w:t xml:space="preserve">. </w:t>
      </w:r>
      <w:r w:rsidR="00847BCC">
        <w:t xml:space="preserve"> and doing section 1. ANOVOS Local Installation for </w:t>
      </w:r>
      <w:r w:rsidR="00425ABA">
        <w:t xml:space="preserve">Direct Installation to install Spark, Python and run Anovos directly in local without using docker. </w:t>
      </w:r>
      <w:r w:rsidR="00786884">
        <w:br/>
      </w:r>
      <w:r w:rsidR="00786884">
        <w:br/>
        <w:t>This is due to recent issues reported for running tensor flow in docker containers on M1 machines specifically.</w:t>
      </w:r>
      <w:r w:rsidR="0096631A">
        <w:br/>
      </w:r>
      <w:r w:rsidR="007272F3">
        <w:lastRenderedPageBreak/>
        <w:br/>
      </w:r>
      <w:r w:rsidR="007272F3" w:rsidRPr="007272F3">
        <w:rPr>
          <w:noProof/>
        </w:rPr>
        <w:drawing>
          <wp:inline distT="0" distB="0" distL="0" distR="0" wp14:anchorId="621CB33D" wp14:editId="1633D6F9">
            <wp:extent cx="5502954" cy="2628900"/>
            <wp:effectExtent l="12700" t="12700" r="8890" b="1270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 rotWithShape="1">
                    <a:blip r:embed="rId13"/>
                    <a:srcRect t="13760" r="15876" b="9909"/>
                    <a:stretch/>
                  </pic:blipFill>
                  <pic:spPr bwMode="auto">
                    <a:xfrm>
                      <a:off x="0" y="0"/>
                      <a:ext cx="5505149" cy="2629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299C9" w14:textId="3AF677D0" w:rsidR="00D815B6" w:rsidRDefault="00D815B6" w:rsidP="00D815B6">
      <w:pPr>
        <w:pStyle w:val="Caption"/>
        <w:jc w:val="center"/>
      </w:pPr>
      <w:r>
        <w:t xml:space="preserve">Figure </w:t>
      </w:r>
      <w:fldSimple w:instr=" SEQ Figure \* ARABIC ">
        <w:r w:rsidR="00DC7F29">
          <w:rPr>
            <w:noProof/>
          </w:rPr>
          <w:t>1</w:t>
        </w:r>
      </w:fldSimple>
      <w:r>
        <w:t xml:space="preserve"> </w:t>
      </w:r>
      <w:r w:rsidRPr="007B79A7">
        <w:t>Sample Intel Chip</w:t>
      </w:r>
      <w:r>
        <w:t xml:space="preserve"> Information</w:t>
      </w:r>
    </w:p>
    <w:p w14:paraId="25517008" w14:textId="55FDC36E" w:rsidR="00BC435E" w:rsidRDefault="00D815B6" w:rsidP="00D815B6">
      <w:pPr>
        <w:pStyle w:val="Caption"/>
        <w:keepNext/>
      </w:pPr>
      <w:r>
        <w:br/>
      </w:r>
      <w:r w:rsidR="005F4994" w:rsidRPr="005F4994">
        <w:rPr>
          <w:noProof/>
          <w:lang w:val="en-SG"/>
        </w:rPr>
        <w:drawing>
          <wp:inline distT="0" distB="0" distL="0" distR="0" wp14:anchorId="243D74C5" wp14:editId="4D21DBA9">
            <wp:extent cx="5676900" cy="3175000"/>
            <wp:effectExtent l="12700" t="12700" r="12700" b="1270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7500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AF678" w14:textId="373136DB" w:rsidR="00AB0BB3" w:rsidRPr="00D27ED7" w:rsidRDefault="00BC435E" w:rsidP="00D27ED7">
      <w:pPr>
        <w:pStyle w:val="Caption"/>
        <w:jc w:val="center"/>
      </w:pPr>
      <w:r>
        <w:t xml:space="preserve">Figure </w:t>
      </w:r>
      <w:fldSimple w:instr=" SEQ Figure \* ARABIC ">
        <w:r w:rsidR="00DC7F29">
          <w:rPr>
            <w:noProof/>
          </w:rPr>
          <w:t>2</w:t>
        </w:r>
      </w:fldSimple>
      <w:r>
        <w:t xml:space="preserve"> </w:t>
      </w:r>
      <w:r w:rsidRPr="00F422D2">
        <w:t xml:space="preserve">Sample </w:t>
      </w:r>
      <w:r>
        <w:t>Apple</w:t>
      </w:r>
      <w:r w:rsidRPr="00F422D2">
        <w:t xml:space="preserve"> Chip</w:t>
      </w:r>
      <w:r w:rsidR="00D815B6">
        <w:t xml:space="preserve"> Information</w:t>
      </w:r>
      <w:r>
        <w:br/>
      </w:r>
    </w:p>
    <w:p w14:paraId="3E8142E3" w14:textId="7E472242" w:rsidR="001C4E89" w:rsidRPr="001C4E89" w:rsidRDefault="001C4E89" w:rsidP="001C4E89">
      <w:pPr>
        <w:pStyle w:val="ListParagraph"/>
        <w:numPr>
          <w:ilvl w:val="0"/>
          <w:numId w:val="17"/>
        </w:numPr>
        <w:rPr>
          <w:lang w:val="en-SG"/>
        </w:rPr>
      </w:pPr>
      <w:r w:rsidRPr="001C4E89">
        <w:rPr>
          <w:lang w:val="en-SG"/>
        </w:rPr>
        <w:t xml:space="preserve">Follow the </w:t>
      </w:r>
      <w:r w:rsidR="00646900">
        <w:rPr>
          <w:lang w:val="en-SG"/>
        </w:rPr>
        <w:t xml:space="preserve">onscreen </w:t>
      </w:r>
      <w:r w:rsidRPr="001C4E89">
        <w:rPr>
          <w:lang w:val="en-SG"/>
        </w:rPr>
        <w:t xml:space="preserve">instructions on the website to install Docker on your </w:t>
      </w:r>
      <w:r w:rsidR="00366BDB">
        <w:rPr>
          <w:lang w:val="en-SG"/>
        </w:rPr>
        <w:t>machine.</w:t>
      </w:r>
    </w:p>
    <w:p w14:paraId="166BD4B0" w14:textId="5FAD5763" w:rsidR="00D27ED7" w:rsidRPr="00366BDB" w:rsidRDefault="001C4E89" w:rsidP="00366BDB">
      <w:pPr>
        <w:pStyle w:val="ListParagraph"/>
        <w:numPr>
          <w:ilvl w:val="0"/>
          <w:numId w:val="17"/>
        </w:numPr>
        <w:rPr>
          <w:lang w:val="en-SG"/>
        </w:rPr>
      </w:pPr>
      <w:r w:rsidRPr="00143582">
        <w:rPr>
          <w:lang w:val="en-SG"/>
        </w:rPr>
        <w:t>S</w:t>
      </w:r>
      <w:r w:rsidR="00143582" w:rsidRPr="00143582">
        <w:rPr>
          <w:lang w:val="en-SG"/>
        </w:rPr>
        <w:t>tart Docker</w:t>
      </w:r>
      <w:r w:rsidR="007272F3">
        <w:rPr>
          <w:lang w:val="en-SG"/>
        </w:rPr>
        <w:t>.</w:t>
      </w:r>
    </w:p>
    <w:p w14:paraId="58B640F2" w14:textId="4796F14A" w:rsidR="002208CF" w:rsidRPr="001D096C" w:rsidRDefault="00143582" w:rsidP="00143582">
      <w:pPr>
        <w:pStyle w:val="Heading2"/>
        <w:rPr>
          <w:b/>
          <w:bCs/>
        </w:rPr>
      </w:pPr>
      <w:r w:rsidRPr="001D096C">
        <w:rPr>
          <w:b/>
          <w:bCs/>
        </w:rPr>
        <w:t xml:space="preserve">Confirm </w:t>
      </w:r>
      <w:r w:rsidR="00D27ED7" w:rsidRPr="001D096C">
        <w:rPr>
          <w:b/>
          <w:bCs/>
        </w:rPr>
        <w:t xml:space="preserve">Docker </w:t>
      </w:r>
      <w:r w:rsidRPr="001D096C">
        <w:rPr>
          <w:b/>
          <w:bCs/>
        </w:rPr>
        <w:t>Installation</w:t>
      </w:r>
    </w:p>
    <w:p w14:paraId="1B016E6C" w14:textId="122E4E71" w:rsidR="002208CF" w:rsidRDefault="002208CF" w:rsidP="002208CF">
      <w:pPr>
        <w:pStyle w:val="Heading2"/>
        <w:rPr>
          <w:lang w:val="en-SG"/>
        </w:rPr>
      </w:pPr>
    </w:p>
    <w:p w14:paraId="5273C8B5" w14:textId="34159314" w:rsidR="00143582" w:rsidRDefault="00143582" w:rsidP="00143582">
      <w:pPr>
        <w:rPr>
          <w:lang w:val="en-SG"/>
        </w:rPr>
      </w:pPr>
      <w:r w:rsidRPr="00143582">
        <w:rPr>
          <w:lang w:val="en-SG"/>
        </w:rPr>
        <w:t>O</w:t>
      </w:r>
      <w:r>
        <w:rPr>
          <w:lang w:val="en-SG"/>
        </w:rPr>
        <w:t xml:space="preserve">nce installed, open </w:t>
      </w:r>
      <w:r w:rsidRPr="00143582">
        <w:rPr>
          <w:lang w:val="en-SG"/>
        </w:rPr>
        <w:t xml:space="preserve">a command-line terminal </w:t>
      </w:r>
      <w:r>
        <w:rPr>
          <w:lang w:val="en-SG"/>
        </w:rPr>
        <w:t xml:space="preserve">(like </w:t>
      </w:r>
      <w:r w:rsidRPr="00143582">
        <w:rPr>
          <w:lang w:val="en-SG"/>
        </w:rPr>
        <w:t>PowerShell</w:t>
      </w:r>
      <w:r>
        <w:rPr>
          <w:lang w:val="en-SG"/>
        </w:rPr>
        <w:t xml:space="preserve"> in case of Windows OS)</w:t>
      </w:r>
      <w:r w:rsidR="00A57380">
        <w:rPr>
          <w:lang w:val="en-SG"/>
        </w:rPr>
        <w:t xml:space="preserve">. The </w:t>
      </w:r>
      <w:r w:rsidR="00830313">
        <w:rPr>
          <w:lang w:val="en-SG"/>
        </w:rPr>
        <w:t>following commands can help confirm docker is installed and running correctly.</w:t>
      </w:r>
    </w:p>
    <w:p w14:paraId="084AC28F" w14:textId="179E2460" w:rsidR="00143582" w:rsidRPr="00143582" w:rsidRDefault="00143582" w:rsidP="004E66C9">
      <w:pPr>
        <w:pStyle w:val="ListParagraph"/>
        <w:numPr>
          <w:ilvl w:val="0"/>
          <w:numId w:val="26"/>
        </w:numPr>
        <w:rPr>
          <w:lang w:val="en-SG"/>
        </w:rPr>
      </w:pPr>
      <w:r w:rsidRPr="00143582">
        <w:rPr>
          <w:lang w:val="en-SG"/>
        </w:rPr>
        <w:lastRenderedPageBreak/>
        <w:t>Run </w:t>
      </w:r>
      <w:r w:rsidRPr="00143582">
        <w:rPr>
          <w:rFonts w:ascii="Courier New" w:hAnsi="Courier New" w:cs="Courier New"/>
          <w:highlight w:val="lightGray"/>
          <w:lang w:val="en-SG"/>
        </w:rPr>
        <w:t>docker version</w:t>
      </w:r>
      <w:r w:rsidRPr="00143582">
        <w:rPr>
          <w:lang w:val="en-SG"/>
        </w:rPr>
        <w:t xml:space="preserve"> to </w:t>
      </w:r>
      <w:r w:rsidR="00A57380">
        <w:rPr>
          <w:lang w:val="en-SG"/>
        </w:rPr>
        <w:t>show</w:t>
      </w:r>
      <w:r w:rsidRPr="00143582">
        <w:rPr>
          <w:lang w:val="en-SG"/>
        </w:rPr>
        <w:t xml:space="preserve"> the </w:t>
      </w:r>
      <w:r>
        <w:rPr>
          <w:lang w:val="en-SG"/>
        </w:rPr>
        <w:t xml:space="preserve">docker </w:t>
      </w:r>
      <w:r w:rsidRPr="00143582">
        <w:rPr>
          <w:lang w:val="en-SG"/>
        </w:rPr>
        <w:t>version.</w:t>
      </w:r>
      <w:r w:rsidR="00295471">
        <w:rPr>
          <w:lang w:val="en-SG"/>
        </w:rPr>
        <w:br/>
      </w:r>
    </w:p>
    <w:p w14:paraId="3C599342" w14:textId="7A1F2367" w:rsidR="002208CF" w:rsidRDefault="00143582" w:rsidP="004E66C9">
      <w:pPr>
        <w:pStyle w:val="ListParagraph"/>
        <w:numPr>
          <w:ilvl w:val="0"/>
          <w:numId w:val="26"/>
        </w:numPr>
        <w:rPr>
          <w:lang w:val="en-SG"/>
        </w:rPr>
      </w:pPr>
      <w:r>
        <w:rPr>
          <w:lang w:val="en-SG"/>
        </w:rPr>
        <w:t xml:space="preserve">Run </w:t>
      </w:r>
      <w:r w:rsidRPr="00143582">
        <w:rPr>
          <w:rFonts w:ascii="Courier New" w:hAnsi="Courier New" w:cs="Courier New"/>
          <w:highlight w:val="lightGray"/>
          <w:lang w:val="en-SG"/>
        </w:rPr>
        <w:t>docker image ls</w:t>
      </w:r>
      <w:r>
        <w:rPr>
          <w:lang w:val="en-SG"/>
        </w:rPr>
        <w:t xml:space="preserve"> to </w:t>
      </w:r>
      <w:r w:rsidR="00A57380">
        <w:rPr>
          <w:lang w:val="en-SG"/>
        </w:rPr>
        <w:t>show</w:t>
      </w:r>
      <w:r>
        <w:rPr>
          <w:lang w:val="en-SG"/>
        </w:rPr>
        <w:t xml:space="preserve"> list of images.</w:t>
      </w:r>
      <w:r w:rsidR="00295471">
        <w:rPr>
          <w:lang w:val="en-SG"/>
        </w:rPr>
        <w:br/>
      </w:r>
    </w:p>
    <w:p w14:paraId="18E62AA3" w14:textId="4B64EE84" w:rsidR="00143582" w:rsidRDefault="00143582" w:rsidP="004E66C9">
      <w:pPr>
        <w:pStyle w:val="ListParagraph"/>
        <w:numPr>
          <w:ilvl w:val="0"/>
          <w:numId w:val="26"/>
        </w:numPr>
        <w:rPr>
          <w:lang w:val="en-SG"/>
        </w:rPr>
      </w:pPr>
      <w:r>
        <w:rPr>
          <w:lang w:val="en-SG"/>
        </w:rPr>
        <w:t xml:space="preserve">Run </w:t>
      </w:r>
      <w:r w:rsidRPr="00143582">
        <w:rPr>
          <w:rFonts w:ascii="Courier New" w:hAnsi="Courier New" w:cs="Courier New"/>
          <w:highlight w:val="lightGray"/>
          <w:lang w:val="en-SG"/>
        </w:rPr>
        <w:t xml:space="preserve">docker </w:t>
      </w:r>
      <w:proofErr w:type="spellStart"/>
      <w:r w:rsidRPr="00143582">
        <w:rPr>
          <w:rFonts w:ascii="Courier New" w:hAnsi="Courier New" w:cs="Courier New"/>
          <w:highlight w:val="lightGray"/>
          <w:lang w:val="en-SG"/>
        </w:rPr>
        <w:t>ps</w:t>
      </w:r>
      <w:proofErr w:type="spellEnd"/>
      <w:r>
        <w:rPr>
          <w:lang w:val="en-SG"/>
        </w:rPr>
        <w:t xml:space="preserve"> to </w:t>
      </w:r>
      <w:r w:rsidR="00A57380">
        <w:rPr>
          <w:lang w:val="en-SG"/>
        </w:rPr>
        <w:t>show</w:t>
      </w:r>
      <w:r>
        <w:rPr>
          <w:lang w:val="en-SG"/>
        </w:rPr>
        <w:t xml:space="preserve"> list of </w:t>
      </w:r>
      <w:r w:rsidR="00A57380">
        <w:rPr>
          <w:lang w:val="en-SG"/>
        </w:rPr>
        <w:t xml:space="preserve">current running </w:t>
      </w:r>
      <w:r>
        <w:rPr>
          <w:lang w:val="en-SG"/>
        </w:rPr>
        <w:t>containers.</w:t>
      </w:r>
      <w:r w:rsidR="00295471">
        <w:rPr>
          <w:lang w:val="en-SG"/>
        </w:rPr>
        <w:br/>
      </w:r>
    </w:p>
    <w:p w14:paraId="455F86CA" w14:textId="2A27B4D5" w:rsidR="00D815B6" w:rsidRPr="00D815B6" w:rsidRDefault="00A57380" w:rsidP="00D815B6">
      <w:pPr>
        <w:pStyle w:val="ListParagraph"/>
        <w:numPr>
          <w:ilvl w:val="0"/>
          <w:numId w:val="26"/>
        </w:numPr>
        <w:rPr>
          <w:lang w:val="en-SG"/>
        </w:rPr>
      </w:pPr>
      <w:r>
        <w:rPr>
          <w:lang w:val="en-SG"/>
        </w:rPr>
        <w:t xml:space="preserve">Run </w:t>
      </w:r>
      <w:r w:rsidRPr="00A57380">
        <w:rPr>
          <w:rFonts w:ascii="Courier New" w:hAnsi="Courier New" w:cs="Courier New"/>
          <w:highlight w:val="lightGray"/>
          <w:lang w:val="en-SG"/>
        </w:rPr>
        <w:t xml:space="preserve">docker </w:t>
      </w:r>
      <w:proofErr w:type="spellStart"/>
      <w:r w:rsidRPr="00A57380">
        <w:rPr>
          <w:rFonts w:ascii="Courier New" w:hAnsi="Courier New" w:cs="Courier New"/>
          <w:highlight w:val="lightGray"/>
          <w:lang w:val="en-SG"/>
        </w:rPr>
        <w:t>ps</w:t>
      </w:r>
      <w:proofErr w:type="spellEnd"/>
      <w:r w:rsidRPr="00A57380">
        <w:rPr>
          <w:rFonts w:ascii="Courier New" w:hAnsi="Courier New" w:cs="Courier New"/>
          <w:highlight w:val="lightGray"/>
          <w:lang w:val="en-SG"/>
        </w:rPr>
        <w:t xml:space="preserve"> -a</w:t>
      </w:r>
      <w:r>
        <w:rPr>
          <w:lang w:val="en-SG"/>
        </w:rPr>
        <w:t xml:space="preserve"> to show list of all containers</w:t>
      </w:r>
    </w:p>
    <w:p w14:paraId="1583431D" w14:textId="77777777" w:rsidR="00624264" w:rsidRDefault="00D815B6" w:rsidP="00624264">
      <w:pPr>
        <w:keepNext/>
      </w:pPr>
      <w:r w:rsidRPr="00D815B6">
        <w:rPr>
          <w:noProof/>
          <w:lang w:val="en-SG"/>
        </w:rPr>
        <w:drawing>
          <wp:inline distT="0" distB="0" distL="0" distR="0" wp14:anchorId="52DB3A3A" wp14:editId="2DFFC323">
            <wp:extent cx="6463665" cy="3853815"/>
            <wp:effectExtent l="12700" t="12700" r="13335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853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C06E66" w14:textId="6AF7CDA6" w:rsidR="00646900" w:rsidRPr="00D815B6" w:rsidRDefault="00624264" w:rsidP="00624264">
      <w:pPr>
        <w:pStyle w:val="Caption"/>
        <w:jc w:val="center"/>
        <w:rPr>
          <w:lang w:val="en-SG"/>
        </w:rPr>
      </w:pPr>
      <w:r>
        <w:t xml:space="preserve">Figure </w:t>
      </w:r>
      <w:fldSimple w:instr=" SEQ Figure \* ARABIC ">
        <w:r w:rsidR="00DC7F29">
          <w:rPr>
            <w:noProof/>
          </w:rPr>
          <w:t>3</w:t>
        </w:r>
      </w:fldSimple>
      <w:r>
        <w:t xml:space="preserve"> Sample Screenshot showing Docker commands on Terminal</w:t>
      </w:r>
    </w:p>
    <w:p w14:paraId="2C12CA58" w14:textId="48F6B11F" w:rsidR="00646900" w:rsidRPr="00646900" w:rsidRDefault="00646900" w:rsidP="00646900">
      <w:pPr>
        <w:rPr>
          <w:lang w:val="en-SG"/>
        </w:rPr>
      </w:pPr>
    </w:p>
    <w:p w14:paraId="343184B4" w14:textId="77777777" w:rsidR="001D096C" w:rsidRDefault="001D096C" w:rsidP="001D096C">
      <w:pPr>
        <w:pStyle w:val="Heading1"/>
        <w:numPr>
          <w:ilvl w:val="0"/>
          <w:numId w:val="25"/>
        </w:numPr>
        <w:sectPr w:rsidR="001D096C">
          <w:footerReference w:type="default" r:id="rId16"/>
          <w:pgSz w:w="11907" w:h="16839" w:code="9"/>
          <w:pgMar w:top="1080" w:right="864" w:bottom="1584" w:left="864" w:header="720" w:footer="720" w:gutter="0"/>
          <w:cols w:space="720"/>
          <w:titlePg/>
          <w:docGrid w:linePitch="360"/>
        </w:sectPr>
      </w:pPr>
    </w:p>
    <w:p w14:paraId="274BCEF0" w14:textId="67141849" w:rsidR="00D8232C" w:rsidRPr="001D096C" w:rsidRDefault="002208CF" w:rsidP="001D096C">
      <w:pPr>
        <w:pStyle w:val="Heading1"/>
        <w:numPr>
          <w:ilvl w:val="0"/>
          <w:numId w:val="25"/>
        </w:numPr>
      </w:pPr>
      <w:r>
        <w:lastRenderedPageBreak/>
        <w:t>Configure Docker Settings</w:t>
      </w:r>
    </w:p>
    <w:p w14:paraId="6135A8BC" w14:textId="6E253448" w:rsidR="00FA1A3B" w:rsidRDefault="00D8232C" w:rsidP="00D8232C">
      <w:r>
        <w:t xml:space="preserve">Once Docker is installed, </w:t>
      </w:r>
      <w:r w:rsidR="00FA1A3B">
        <w:t>next step is to</w:t>
      </w:r>
      <w:r>
        <w:t xml:space="preserve"> configure </w:t>
      </w:r>
      <w:r w:rsidR="00FA1A3B">
        <w:t xml:space="preserve">your machine </w:t>
      </w:r>
      <w:r>
        <w:t xml:space="preserve">to allocate </w:t>
      </w:r>
      <w:r w:rsidR="00FA1A3B">
        <w:t xml:space="preserve">adequate </w:t>
      </w:r>
      <w:r>
        <w:t>resources to it</w:t>
      </w:r>
      <w:r w:rsidR="00FA1A3B">
        <w:t xml:space="preserve"> to run A</w:t>
      </w:r>
      <w:r w:rsidR="00D27ED7">
        <w:t>novos</w:t>
      </w:r>
      <w:r>
        <w:t xml:space="preserve">. </w:t>
      </w:r>
    </w:p>
    <w:p w14:paraId="648E2F36" w14:textId="378C80FC" w:rsidR="00FA1A3B" w:rsidRDefault="00D8232C" w:rsidP="00D8232C">
      <w:r>
        <w:t xml:space="preserve">The following resources </w:t>
      </w:r>
      <w:r w:rsidR="00FA1A3B">
        <w:t xml:space="preserve">are </w:t>
      </w:r>
      <w:r>
        <w:t>recommended</w:t>
      </w:r>
      <w:r w:rsidR="00847BCC">
        <w:t xml:space="preserve"> minimally</w:t>
      </w:r>
      <w:r>
        <w:t xml:space="preserve"> for Anovos</w:t>
      </w:r>
      <w:r w:rsidR="00FA1A3B">
        <w:t xml:space="preserve"> to run</w:t>
      </w:r>
      <w:r w:rsidR="00847BCC">
        <w:t>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5084"/>
        <w:gridCol w:w="5085"/>
      </w:tblGrid>
      <w:tr w:rsidR="00120542" w14:paraId="63788FBB" w14:textId="77777777" w:rsidTr="001205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84" w:type="dxa"/>
          </w:tcPr>
          <w:p w14:paraId="1D396806" w14:textId="50F2F2A0" w:rsidR="00120542" w:rsidRDefault="00120542" w:rsidP="00D8232C">
            <w:r>
              <w:t>Setting</w:t>
            </w:r>
          </w:p>
        </w:tc>
        <w:tc>
          <w:tcPr>
            <w:tcW w:w="5085" w:type="dxa"/>
          </w:tcPr>
          <w:p w14:paraId="3E587B22" w14:textId="193E3A34" w:rsidR="00120542" w:rsidRDefault="00120542" w:rsidP="00D823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Recommended Value</w:t>
            </w:r>
          </w:p>
        </w:tc>
      </w:tr>
      <w:tr w:rsidR="00120542" w14:paraId="2C64AA50" w14:textId="77777777" w:rsidTr="001205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84" w:type="dxa"/>
          </w:tcPr>
          <w:p w14:paraId="232EE49C" w14:textId="1755D7BB" w:rsidR="00120542" w:rsidRDefault="00120542" w:rsidP="00D8232C">
            <w:r>
              <w:t>CPUs</w:t>
            </w:r>
          </w:p>
        </w:tc>
        <w:tc>
          <w:tcPr>
            <w:tcW w:w="5085" w:type="dxa"/>
          </w:tcPr>
          <w:p w14:paraId="5904E8D2" w14:textId="5341F215" w:rsidR="00120542" w:rsidRDefault="00120542" w:rsidP="00D823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</w:tr>
      <w:tr w:rsidR="00120542" w14:paraId="2A24B20B" w14:textId="77777777" w:rsidTr="00120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84" w:type="dxa"/>
          </w:tcPr>
          <w:p w14:paraId="2CE699BA" w14:textId="347F339C" w:rsidR="00120542" w:rsidRDefault="00120542" w:rsidP="00D8232C">
            <w:r>
              <w:t>Memory</w:t>
            </w:r>
          </w:p>
        </w:tc>
        <w:tc>
          <w:tcPr>
            <w:tcW w:w="5085" w:type="dxa"/>
          </w:tcPr>
          <w:p w14:paraId="25A4462B" w14:textId="146B7670" w:rsidR="00120542" w:rsidRDefault="00120542" w:rsidP="00D823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20542">
              <w:rPr>
                <w:lang w:val="en-GB"/>
              </w:rPr>
              <w:t>8.0 G</w:t>
            </w:r>
            <w:r>
              <w:rPr>
                <w:lang w:val="en-GB"/>
              </w:rPr>
              <w:t>B</w:t>
            </w:r>
          </w:p>
        </w:tc>
      </w:tr>
      <w:tr w:rsidR="00120542" w14:paraId="778806D4" w14:textId="77777777" w:rsidTr="001205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84" w:type="dxa"/>
          </w:tcPr>
          <w:p w14:paraId="5CCF2257" w14:textId="5FAA435E" w:rsidR="00120542" w:rsidRDefault="00120542" w:rsidP="00D8232C">
            <w:r>
              <w:t>Swap</w:t>
            </w:r>
          </w:p>
        </w:tc>
        <w:tc>
          <w:tcPr>
            <w:tcW w:w="5085" w:type="dxa"/>
          </w:tcPr>
          <w:p w14:paraId="1165555A" w14:textId="6FDC1EF4" w:rsidR="00120542" w:rsidRDefault="00120542" w:rsidP="00D823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GB</w:t>
            </w:r>
          </w:p>
        </w:tc>
      </w:tr>
      <w:tr w:rsidR="00120542" w14:paraId="19F531B7" w14:textId="77777777" w:rsidTr="001205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84" w:type="dxa"/>
          </w:tcPr>
          <w:p w14:paraId="5882280F" w14:textId="638DBEFC" w:rsidR="00120542" w:rsidRDefault="00120542" w:rsidP="00D8232C">
            <w:r w:rsidRPr="00120542">
              <w:rPr>
                <w:lang w:val="en-GB"/>
              </w:rPr>
              <w:t>Disk Image Size</w:t>
            </w:r>
          </w:p>
        </w:tc>
        <w:tc>
          <w:tcPr>
            <w:tcW w:w="5085" w:type="dxa"/>
          </w:tcPr>
          <w:p w14:paraId="14479A3F" w14:textId="62F0FF11" w:rsidR="00120542" w:rsidRDefault="00120542" w:rsidP="00D823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 GB</w:t>
            </w:r>
          </w:p>
        </w:tc>
      </w:tr>
    </w:tbl>
    <w:p w14:paraId="2F222FC0" w14:textId="52762231" w:rsidR="00120542" w:rsidRDefault="00120542" w:rsidP="00D8232C"/>
    <w:p w14:paraId="61C5862D" w14:textId="15A1415B" w:rsidR="00A46473" w:rsidRDefault="00120542" w:rsidP="00120542">
      <w:pPr>
        <w:rPr>
          <w:lang w:val="en-SG"/>
        </w:rPr>
      </w:pPr>
      <w:r w:rsidRPr="00120542">
        <w:rPr>
          <w:lang w:val="en-SG"/>
        </w:rPr>
        <w:t>The </w:t>
      </w:r>
      <w:r w:rsidRPr="00120542">
        <w:rPr>
          <w:b/>
          <w:bCs/>
          <w:lang w:val="en-SG"/>
        </w:rPr>
        <w:t>Resources</w:t>
      </w:r>
      <w:r w:rsidRPr="00120542">
        <w:rPr>
          <w:lang w:val="en-SG"/>
        </w:rPr>
        <w:t xml:space="preserve"> tab </w:t>
      </w:r>
      <w:r>
        <w:rPr>
          <w:lang w:val="en-SG"/>
        </w:rPr>
        <w:t xml:space="preserve">in docker desktop (for MacOS and Windows) </w:t>
      </w:r>
      <w:r w:rsidRPr="00120542">
        <w:rPr>
          <w:lang w:val="en-SG"/>
        </w:rPr>
        <w:t>allows you to configure CPU, memory, disk</w:t>
      </w:r>
      <w:r>
        <w:rPr>
          <w:lang w:val="en-SG"/>
        </w:rPr>
        <w:t xml:space="preserve"> and other resources.</w:t>
      </w:r>
      <w:r w:rsidR="0094782E">
        <w:rPr>
          <w:lang w:val="en-SG"/>
        </w:rPr>
        <w:t xml:space="preserve"> </w:t>
      </w:r>
      <w:r w:rsidR="00A46473">
        <w:rPr>
          <w:lang w:val="en-SG"/>
        </w:rPr>
        <w:t>Please find the screenshot below for the same:</w:t>
      </w:r>
    </w:p>
    <w:p w14:paraId="41D1BB24" w14:textId="77777777" w:rsidR="0023411A" w:rsidRDefault="00BD1430" w:rsidP="0023411A">
      <w:pPr>
        <w:keepNext/>
      </w:pPr>
      <w:r w:rsidRPr="00BD1430">
        <w:rPr>
          <w:noProof/>
          <w:lang w:val="en-SG"/>
        </w:rPr>
        <w:drawing>
          <wp:inline distT="0" distB="0" distL="0" distR="0" wp14:anchorId="35E29A61" wp14:editId="4C48AB9A">
            <wp:extent cx="6463665" cy="3696970"/>
            <wp:effectExtent l="12700" t="12700" r="13335" b="1143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696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2BC0F6" w14:textId="4BD8A78A" w:rsidR="00A46473" w:rsidRDefault="0023411A" w:rsidP="0023411A">
      <w:pPr>
        <w:pStyle w:val="Caption"/>
        <w:jc w:val="center"/>
        <w:rPr>
          <w:lang w:val="en-SG"/>
        </w:rPr>
      </w:pPr>
      <w:r>
        <w:t xml:space="preserve">Figure </w:t>
      </w:r>
      <w:fldSimple w:instr=" SEQ Figure \* ARABIC ">
        <w:r w:rsidR="00DC7F29">
          <w:rPr>
            <w:noProof/>
          </w:rPr>
          <w:t>4</w:t>
        </w:r>
      </w:fldSimple>
      <w:r>
        <w:t xml:space="preserve"> Screenshot showing preferred Docker Resource Allocation</w:t>
      </w:r>
    </w:p>
    <w:p w14:paraId="488529D9" w14:textId="3C71087E" w:rsidR="00120542" w:rsidRDefault="00120542" w:rsidP="00120542">
      <w:pPr>
        <w:rPr>
          <w:lang w:val="en-SG"/>
        </w:rPr>
      </w:pPr>
      <w:r>
        <w:rPr>
          <w:lang w:val="en-SG"/>
        </w:rPr>
        <w:t xml:space="preserve">Documentation : </w:t>
      </w:r>
      <w:r w:rsidR="00A46473">
        <w:rPr>
          <w:lang w:val="en-SG"/>
        </w:rPr>
        <w:br/>
      </w:r>
      <w:hyperlink r:id="rId18" w:anchor="resources" w:history="1">
        <w:r w:rsidR="00A46473" w:rsidRPr="00083BBF">
          <w:rPr>
            <w:rStyle w:val="Hyperlink"/>
            <w:lang w:val="en-SG"/>
          </w:rPr>
          <w:t>https://docs.docker.com/desktop/windows/#resources</w:t>
        </w:r>
      </w:hyperlink>
      <w:r w:rsidR="00A46473">
        <w:rPr>
          <w:lang w:val="en-SG"/>
        </w:rPr>
        <w:t xml:space="preserve"> (Windows)</w:t>
      </w:r>
      <w:r w:rsidR="00A46473">
        <w:rPr>
          <w:lang w:val="en-SG"/>
        </w:rPr>
        <w:br/>
      </w:r>
      <w:hyperlink r:id="rId19" w:anchor="resources" w:history="1">
        <w:r w:rsidR="00A46473" w:rsidRPr="00083BBF">
          <w:rPr>
            <w:rStyle w:val="Hyperlink"/>
            <w:lang w:val="en-SG"/>
          </w:rPr>
          <w:t>https://docs.docker.com/desktop/mac/#resources</w:t>
        </w:r>
      </w:hyperlink>
      <w:r w:rsidR="00A46473">
        <w:rPr>
          <w:lang w:val="en-SG"/>
        </w:rPr>
        <w:t xml:space="preserve"> (Mac OS)</w:t>
      </w:r>
    </w:p>
    <w:p w14:paraId="52C8AA10" w14:textId="06AA500D" w:rsidR="00A46473" w:rsidRDefault="00A46473" w:rsidP="00120542">
      <w:pPr>
        <w:rPr>
          <w:lang w:val="en-SG"/>
        </w:rPr>
      </w:pPr>
      <w:r>
        <w:rPr>
          <w:lang w:val="en-SG"/>
        </w:rPr>
        <w:t xml:space="preserve">Note : For native Linux distributions, Docker can run using all available host memory. There </w:t>
      </w:r>
      <w:r w:rsidRPr="00A46473">
        <w:rPr>
          <w:lang w:val="en-SG"/>
        </w:rPr>
        <w:t>isn't a control or setting to limit or increase thi</w:t>
      </w:r>
      <w:r>
        <w:rPr>
          <w:lang w:val="en-SG"/>
        </w:rPr>
        <w:t xml:space="preserve">s. </w:t>
      </w:r>
      <w:r w:rsidR="00BD1430">
        <w:rPr>
          <w:lang w:val="en-SG"/>
        </w:rPr>
        <w:t>So the above setting is not applicable.</w:t>
      </w:r>
    </w:p>
    <w:p w14:paraId="187F6C7B" w14:textId="77777777" w:rsidR="001D096C" w:rsidRDefault="001D096C" w:rsidP="001D096C">
      <w:pPr>
        <w:pStyle w:val="Heading1"/>
        <w:numPr>
          <w:ilvl w:val="0"/>
          <w:numId w:val="25"/>
        </w:numPr>
        <w:sectPr w:rsidR="001D096C">
          <w:pgSz w:w="11907" w:h="16839" w:code="9"/>
          <w:pgMar w:top="1080" w:right="864" w:bottom="1584" w:left="864" w:header="720" w:footer="720" w:gutter="0"/>
          <w:cols w:space="720"/>
          <w:titlePg/>
          <w:docGrid w:linePitch="360"/>
        </w:sectPr>
      </w:pPr>
    </w:p>
    <w:p w14:paraId="607E6BE7" w14:textId="06ECA63A" w:rsidR="00BD1430" w:rsidRDefault="00BD1430" w:rsidP="001D096C">
      <w:pPr>
        <w:pStyle w:val="Heading1"/>
        <w:numPr>
          <w:ilvl w:val="0"/>
          <w:numId w:val="25"/>
        </w:numPr>
      </w:pPr>
      <w:r>
        <w:lastRenderedPageBreak/>
        <w:t>Download</w:t>
      </w:r>
      <w:r w:rsidR="003D686D">
        <w:t xml:space="preserve">ing </w:t>
      </w:r>
      <w:r>
        <w:t>Docker Image</w:t>
      </w:r>
    </w:p>
    <w:p w14:paraId="0478CFC9" w14:textId="7BDC1FB9" w:rsidR="00BD1430" w:rsidRDefault="00BD1430" w:rsidP="00BD1430">
      <w:r>
        <w:t xml:space="preserve">Once the docker installation and resource allocation steps have been completed, the next step is to download the Docker image for the workshop. </w:t>
      </w:r>
    </w:p>
    <w:p w14:paraId="2C10E0F8" w14:textId="474D986B" w:rsidR="00BD1430" w:rsidRPr="00BD1430" w:rsidRDefault="00BD1430" w:rsidP="00BD1430">
      <w:r>
        <w:t xml:space="preserve">Run the following command on command line to download the latest workshop docker image - </w:t>
      </w:r>
      <w:r>
        <w:br/>
      </w:r>
      <w:r w:rsidRPr="00BD1430">
        <w:rPr>
          <w:rFonts w:ascii="Courier New" w:hAnsi="Courier New" w:cs="Courier New"/>
          <w:highlight w:val="lightGray"/>
          <w:lang w:val="en-SG"/>
        </w:rPr>
        <w:t xml:space="preserve">docker pull </w:t>
      </w:r>
      <w:proofErr w:type="spellStart"/>
      <w:r w:rsidRPr="00BD1430">
        <w:rPr>
          <w:rFonts w:ascii="Courier New" w:hAnsi="Courier New" w:cs="Courier New"/>
          <w:highlight w:val="lightGray"/>
          <w:lang w:val="en-SG"/>
        </w:rPr>
        <w:t>anovos</w:t>
      </w:r>
      <w:proofErr w:type="spellEnd"/>
      <w:r w:rsidRPr="00BD1430">
        <w:rPr>
          <w:rFonts w:ascii="Courier New" w:hAnsi="Courier New" w:cs="Courier New"/>
          <w:highlight w:val="lightGray"/>
          <w:lang w:val="en-SG"/>
        </w:rPr>
        <w:t>/</w:t>
      </w:r>
      <w:proofErr w:type="spellStart"/>
      <w:r w:rsidRPr="00BD1430">
        <w:rPr>
          <w:rFonts w:ascii="Courier New" w:hAnsi="Courier New" w:cs="Courier New"/>
          <w:highlight w:val="lightGray"/>
          <w:lang w:val="en-SG"/>
        </w:rPr>
        <w:t>anovos-</w:t>
      </w:r>
      <w:proofErr w:type="gramStart"/>
      <w:r w:rsidRPr="00BD1430">
        <w:rPr>
          <w:rFonts w:ascii="Courier New" w:hAnsi="Courier New" w:cs="Courier New"/>
          <w:highlight w:val="lightGray"/>
          <w:lang w:val="en-SG"/>
        </w:rPr>
        <w:t>workshop:latest</w:t>
      </w:r>
      <w:proofErr w:type="spellEnd"/>
      <w:proofErr w:type="gramEnd"/>
    </w:p>
    <w:p w14:paraId="2FEB8563" w14:textId="79D0501C" w:rsidR="00BD1430" w:rsidRDefault="00BD1430" w:rsidP="00BD1430">
      <w:pPr>
        <w:rPr>
          <w:rFonts w:ascii="Courier New" w:hAnsi="Courier New" w:cs="Courier New"/>
          <w:highlight w:val="lightGray"/>
          <w:lang w:val="en-SG"/>
        </w:rPr>
      </w:pPr>
      <w:r w:rsidRPr="00BD1430">
        <w:t>Once the image has been successfully pulled, kindly confirm by listing the images in your machine</w:t>
      </w:r>
      <w:r>
        <w:t xml:space="preserve"> </w:t>
      </w:r>
      <w:r>
        <w:br/>
      </w:r>
      <w:r w:rsidRPr="00BD1430">
        <w:rPr>
          <w:rFonts w:ascii="Courier New" w:hAnsi="Courier New" w:cs="Courier New"/>
          <w:highlight w:val="lightGray"/>
          <w:lang w:val="en-SG"/>
        </w:rPr>
        <w:t>docker image ls</w:t>
      </w:r>
    </w:p>
    <w:p w14:paraId="142CBA0B" w14:textId="33BBE9F7" w:rsidR="00BD1430" w:rsidRPr="00BD1430" w:rsidRDefault="00BD1430" w:rsidP="00BD1430">
      <w:pPr>
        <w:rPr>
          <w:lang w:val="en-SG"/>
        </w:rPr>
      </w:pPr>
      <w:r>
        <w:rPr>
          <w:lang w:val="en-SG"/>
        </w:rPr>
        <w:t>Please find the screenshot below for the same:</w:t>
      </w:r>
    </w:p>
    <w:p w14:paraId="430CC17B" w14:textId="25A2BEAF" w:rsidR="00F546A9" w:rsidRDefault="00B32C36" w:rsidP="00F546A9">
      <w:pPr>
        <w:keepNext/>
      </w:pPr>
      <w:r w:rsidRPr="00B32C36">
        <w:drawing>
          <wp:inline distT="0" distB="0" distL="0" distR="0" wp14:anchorId="6F79F9CA" wp14:editId="33623F46">
            <wp:extent cx="5524500" cy="5578773"/>
            <wp:effectExtent l="12700" t="1270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963" cy="5592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4E6F6A" w14:textId="189B081B" w:rsidR="00BD1430" w:rsidRDefault="00F546A9" w:rsidP="00F546A9">
      <w:pPr>
        <w:pStyle w:val="Caption"/>
        <w:jc w:val="center"/>
        <w:rPr>
          <w:rFonts w:ascii="Courier New" w:hAnsi="Courier New" w:cs="Courier New"/>
          <w:highlight w:val="lightGray"/>
          <w:lang w:val="en-SG"/>
        </w:rPr>
      </w:pPr>
      <w:r>
        <w:t xml:space="preserve">Figure </w:t>
      </w:r>
      <w:fldSimple w:instr=" SEQ Figure \* ARABIC ">
        <w:r w:rsidR="00DC7F29">
          <w:rPr>
            <w:noProof/>
          </w:rPr>
          <w:t>5</w:t>
        </w:r>
      </w:fldSimple>
      <w:r>
        <w:t xml:space="preserve"> Screenshot showing docker image successfully pulled to local</w:t>
      </w:r>
    </w:p>
    <w:p w14:paraId="4C11773E" w14:textId="45253A36" w:rsidR="00766E74" w:rsidRDefault="00766E74" w:rsidP="00766E74">
      <w:pPr>
        <w:rPr>
          <w:lang w:val="en-SG"/>
        </w:rPr>
      </w:pPr>
      <w:r>
        <w:rPr>
          <w:lang w:val="en-SG"/>
        </w:rPr>
        <w:lastRenderedPageBreak/>
        <w:t>It is recommended to download the docker image in advance before the workshop to save time as the image size is ~10GB and could take a while to download.</w:t>
      </w:r>
    </w:p>
    <w:p w14:paraId="25282B77" w14:textId="77777777" w:rsidR="001D096C" w:rsidRDefault="001D096C" w:rsidP="008E5507">
      <w:pPr>
        <w:pStyle w:val="Heading1"/>
        <w:sectPr w:rsidR="001D096C">
          <w:pgSz w:w="11907" w:h="16839" w:code="9"/>
          <w:pgMar w:top="1080" w:right="864" w:bottom="1584" w:left="864" w:header="720" w:footer="720" w:gutter="0"/>
          <w:cols w:space="720"/>
          <w:titlePg/>
          <w:docGrid w:linePitch="360"/>
        </w:sectPr>
      </w:pPr>
    </w:p>
    <w:p w14:paraId="285D47AC" w14:textId="1AAC9245" w:rsidR="00766E74" w:rsidRDefault="00766E74" w:rsidP="001D096C">
      <w:pPr>
        <w:pStyle w:val="Heading1"/>
        <w:numPr>
          <w:ilvl w:val="0"/>
          <w:numId w:val="25"/>
        </w:numPr>
      </w:pPr>
      <w:r>
        <w:lastRenderedPageBreak/>
        <w:t>Running Docker Image</w:t>
      </w:r>
    </w:p>
    <w:p w14:paraId="7D430F1F" w14:textId="3F03208E" w:rsidR="00766E74" w:rsidRDefault="00766E74" w:rsidP="00766E74">
      <w:r>
        <w:t>The final step is to run the docker image.</w:t>
      </w:r>
      <w:r>
        <w:br/>
        <w:t>Note: This step is to be done during the planned workshop/tutorial</w:t>
      </w:r>
    </w:p>
    <w:p w14:paraId="2D1F66FF" w14:textId="0135B37E" w:rsidR="00D7245D" w:rsidRDefault="00766E74" w:rsidP="00D7245D">
      <w:pPr>
        <w:keepNext/>
      </w:pPr>
      <w:r>
        <w:t xml:space="preserve">Run the following command on command line to run the docker image – </w:t>
      </w:r>
      <w:r>
        <w:br/>
      </w:r>
      <w:r w:rsidRPr="00766E74">
        <w:rPr>
          <w:rFonts w:ascii="Courier New" w:hAnsi="Courier New" w:cs="Courier New"/>
          <w:highlight w:val="lightGray"/>
          <w:lang w:val="en-SG"/>
        </w:rPr>
        <w:t>docker run</w:t>
      </w:r>
      <w:r w:rsidR="00B33067">
        <w:rPr>
          <w:rFonts w:ascii="Courier New" w:hAnsi="Courier New" w:cs="Courier New"/>
          <w:highlight w:val="lightGray"/>
          <w:lang w:val="en-SG"/>
        </w:rPr>
        <w:t xml:space="preserve"> </w:t>
      </w:r>
      <w:r w:rsidR="00A92E87">
        <w:rPr>
          <w:rFonts w:ascii="Courier New" w:hAnsi="Courier New" w:cs="Courier New"/>
          <w:highlight w:val="lightGray"/>
          <w:lang w:val="en-SG"/>
        </w:rPr>
        <w:t>--</w:t>
      </w:r>
      <w:r w:rsidR="00B33067">
        <w:rPr>
          <w:rFonts w:ascii="Courier New" w:hAnsi="Courier New" w:cs="Courier New"/>
          <w:highlight w:val="lightGray"/>
          <w:lang w:val="en-SG"/>
        </w:rPr>
        <w:t xml:space="preserve">name </w:t>
      </w:r>
      <w:proofErr w:type="spellStart"/>
      <w:r w:rsidR="00B33067">
        <w:rPr>
          <w:rFonts w:ascii="Courier New" w:hAnsi="Courier New" w:cs="Courier New"/>
          <w:highlight w:val="lightGray"/>
          <w:lang w:val="en-SG"/>
        </w:rPr>
        <w:t>anovos_workshop</w:t>
      </w:r>
      <w:proofErr w:type="spellEnd"/>
      <w:r w:rsidRPr="00766E74">
        <w:rPr>
          <w:rFonts w:ascii="Courier New" w:hAnsi="Courier New" w:cs="Courier New"/>
          <w:highlight w:val="lightGray"/>
          <w:lang w:val="en-SG"/>
        </w:rPr>
        <w:t xml:space="preserve"> -p </w:t>
      </w:r>
      <w:r w:rsidR="00C65BC9">
        <w:rPr>
          <w:rFonts w:ascii="Courier New" w:hAnsi="Courier New" w:cs="Courier New"/>
          <w:highlight w:val="lightGray"/>
          <w:lang w:val="en-SG"/>
        </w:rPr>
        <w:t>9999:9999</w:t>
      </w:r>
      <w:r w:rsidRPr="00766E74">
        <w:rPr>
          <w:rFonts w:ascii="Courier New" w:hAnsi="Courier New" w:cs="Courier New"/>
          <w:highlight w:val="lightGray"/>
          <w:lang w:val="en-SG"/>
        </w:rPr>
        <w:t xml:space="preserve"> </w:t>
      </w:r>
      <w:proofErr w:type="spellStart"/>
      <w:r w:rsidRPr="00766E74">
        <w:rPr>
          <w:rFonts w:ascii="Courier New" w:hAnsi="Courier New" w:cs="Courier New"/>
          <w:highlight w:val="lightGray"/>
          <w:lang w:val="en-SG"/>
        </w:rPr>
        <w:t>anovos</w:t>
      </w:r>
      <w:proofErr w:type="spellEnd"/>
      <w:r w:rsidRPr="00766E74">
        <w:rPr>
          <w:rFonts w:ascii="Courier New" w:hAnsi="Courier New" w:cs="Courier New"/>
          <w:highlight w:val="lightGray"/>
          <w:lang w:val="en-SG"/>
        </w:rPr>
        <w:t>/</w:t>
      </w:r>
      <w:proofErr w:type="spellStart"/>
      <w:r w:rsidRPr="00766E74">
        <w:rPr>
          <w:rFonts w:ascii="Courier New" w:hAnsi="Courier New" w:cs="Courier New"/>
          <w:highlight w:val="lightGray"/>
          <w:lang w:val="en-SG"/>
        </w:rPr>
        <w:t>anovos-</w:t>
      </w:r>
      <w:proofErr w:type="gramStart"/>
      <w:r w:rsidRPr="00766E74">
        <w:rPr>
          <w:rFonts w:ascii="Courier New" w:hAnsi="Courier New" w:cs="Courier New"/>
          <w:highlight w:val="lightGray"/>
          <w:lang w:val="en-SG"/>
        </w:rPr>
        <w:t>workshop:latest</w:t>
      </w:r>
      <w:proofErr w:type="spellEnd"/>
      <w:proofErr w:type="gramEnd"/>
      <w:r>
        <w:br/>
      </w:r>
      <w:r>
        <w:rPr>
          <w:rFonts w:ascii="Courier New" w:hAnsi="Courier New" w:cs="Courier New"/>
          <w:lang w:val="en-SG"/>
        </w:rPr>
        <w:br/>
      </w:r>
      <w:r w:rsidR="00B33067" w:rsidRPr="00B33067">
        <w:rPr>
          <w:rFonts w:ascii="Courier New" w:hAnsi="Courier New" w:cs="Courier New"/>
          <w:noProof/>
          <w:lang w:val="en-SG"/>
        </w:rPr>
        <w:drawing>
          <wp:inline distT="0" distB="0" distL="0" distR="0" wp14:anchorId="323E4B44" wp14:editId="03F037EA">
            <wp:extent cx="6463665" cy="3614420"/>
            <wp:effectExtent l="12700" t="12700" r="13335" b="1778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614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C554A7" w14:textId="3B5962D4" w:rsidR="00766E74" w:rsidRPr="00766E74" w:rsidRDefault="00D7245D" w:rsidP="00D7245D">
      <w:pPr>
        <w:pStyle w:val="Caption"/>
        <w:jc w:val="center"/>
        <w:rPr>
          <w:rFonts w:ascii="Courier New" w:hAnsi="Courier New" w:cs="Courier New"/>
          <w:lang w:val="en-SG"/>
        </w:rPr>
      </w:pPr>
      <w:r>
        <w:t xml:space="preserve">Figure </w:t>
      </w:r>
      <w:fldSimple w:instr=" SEQ Figure \* ARABIC ">
        <w:r w:rsidR="00DC7F29">
          <w:rPr>
            <w:noProof/>
          </w:rPr>
          <w:t>6</w:t>
        </w:r>
      </w:fldSimple>
      <w:r>
        <w:t xml:space="preserve"> Screenshot showing Docker run being executed</w:t>
      </w:r>
    </w:p>
    <w:p w14:paraId="26CE02C9" w14:textId="56692CC8" w:rsidR="00766E74" w:rsidRDefault="003D686D" w:rsidP="00766E74">
      <w:pPr>
        <w:rPr>
          <w:lang w:val="en-GB"/>
        </w:rPr>
      </w:pPr>
      <w:r>
        <w:rPr>
          <w:lang w:val="en-GB"/>
        </w:rPr>
        <w:t>O</w:t>
      </w:r>
      <w:r w:rsidR="00766E74" w:rsidRPr="00766E74">
        <w:rPr>
          <w:lang w:val="en-GB"/>
        </w:rPr>
        <w:t xml:space="preserve">pen the </w:t>
      </w:r>
      <w:proofErr w:type="gramStart"/>
      <w:r w:rsidR="00766E74" w:rsidRPr="00766E74">
        <w:rPr>
          <w:lang w:val="en-GB"/>
        </w:rPr>
        <w:t xml:space="preserve">link  </w:t>
      </w:r>
      <w:r w:rsidR="00766E74" w:rsidRPr="00766E74">
        <w:rPr>
          <w:highlight w:val="lightGray"/>
          <w:lang w:val="en-GB"/>
        </w:rPr>
        <w:t>http://127.0.0.1:</w:t>
      </w:r>
      <w:r w:rsidR="00C65BC9">
        <w:rPr>
          <w:highlight w:val="lightGray"/>
          <w:lang w:val="en-GB"/>
        </w:rPr>
        <w:t>9999</w:t>
      </w:r>
      <w:r w:rsidR="00766E74" w:rsidRPr="00766E74">
        <w:rPr>
          <w:highlight w:val="lightGray"/>
          <w:lang w:val="en-GB"/>
        </w:rPr>
        <w:t>/?token</w:t>
      </w:r>
      <w:proofErr w:type="gramEnd"/>
      <w:r w:rsidR="00766E74" w:rsidRPr="00766E74">
        <w:rPr>
          <w:highlight w:val="lightGray"/>
          <w:lang w:val="en-GB"/>
        </w:rPr>
        <w:t>...</w:t>
      </w:r>
      <w:r w:rsidR="00766E74" w:rsidRPr="00766E74">
        <w:rPr>
          <w:lang w:val="en-GB"/>
        </w:rPr>
        <w:t xml:space="preserve"> generated by the Jupyter </w:t>
      </w:r>
      <w:proofErr w:type="spellStart"/>
      <w:r w:rsidR="00766E74" w:rsidRPr="00766E74">
        <w:rPr>
          <w:lang w:val="en-GB"/>
        </w:rPr>
        <w:t>NotebookApp</w:t>
      </w:r>
      <w:proofErr w:type="spellEnd"/>
      <w:r w:rsidR="00766E74">
        <w:rPr>
          <w:lang w:val="en-GB"/>
        </w:rPr>
        <w:t xml:space="preserve"> </w:t>
      </w:r>
      <w:r>
        <w:rPr>
          <w:lang w:val="en-GB"/>
        </w:rPr>
        <w:t>in</w:t>
      </w:r>
      <w:r w:rsidR="00766E74">
        <w:rPr>
          <w:lang w:val="en-GB"/>
        </w:rPr>
        <w:t xml:space="preserve"> a browser to start the </w:t>
      </w:r>
      <w:r>
        <w:rPr>
          <w:lang w:val="en-GB"/>
        </w:rPr>
        <w:t>J</w:t>
      </w:r>
      <w:r w:rsidR="00766E74">
        <w:rPr>
          <w:lang w:val="en-GB"/>
        </w:rPr>
        <w:t>upyter notebook</w:t>
      </w:r>
      <w:r w:rsidR="00BF4978">
        <w:rPr>
          <w:lang w:val="en-GB"/>
        </w:rPr>
        <w:t xml:space="preserve"> with Anovos installed</w:t>
      </w:r>
      <w:r w:rsidR="00766E74">
        <w:rPr>
          <w:lang w:val="en-GB"/>
        </w:rPr>
        <w:t>.</w:t>
      </w:r>
    </w:p>
    <w:p w14:paraId="08702466" w14:textId="3DE7F6EC" w:rsidR="00691AC8" w:rsidRDefault="003D686D" w:rsidP="00766E74">
      <w:pPr>
        <w:rPr>
          <w:lang w:val="en-GB"/>
        </w:rPr>
      </w:pPr>
      <w:r>
        <w:rPr>
          <w:lang w:val="en-GB"/>
        </w:rPr>
        <w:t xml:space="preserve">On staring, </w:t>
      </w:r>
      <w:proofErr w:type="gramStart"/>
      <w:r w:rsidR="00BF4978">
        <w:rPr>
          <w:lang w:val="en-GB"/>
        </w:rPr>
        <w:t>You</w:t>
      </w:r>
      <w:proofErr w:type="gramEnd"/>
      <w:r w:rsidR="00BF4978">
        <w:rPr>
          <w:lang w:val="en-GB"/>
        </w:rPr>
        <w:t xml:space="preserve"> should see a folder titled </w:t>
      </w:r>
      <w:proofErr w:type="spellStart"/>
      <w:r w:rsidR="00BF4978" w:rsidRPr="00BF4978">
        <w:rPr>
          <w:highlight w:val="lightGray"/>
          <w:lang w:val="en-GB"/>
        </w:rPr>
        <w:t>use_case_demo</w:t>
      </w:r>
      <w:proofErr w:type="spellEnd"/>
      <w:r w:rsidR="00BF4978" w:rsidRPr="00BF4978">
        <w:rPr>
          <w:highlight w:val="lightGray"/>
          <w:lang w:val="en-GB"/>
        </w:rPr>
        <w:t>/</w:t>
      </w:r>
      <w:r w:rsidR="00BF4978">
        <w:rPr>
          <w:lang w:val="en-GB"/>
        </w:rPr>
        <w:t xml:space="preserve"> </w:t>
      </w:r>
    </w:p>
    <w:p w14:paraId="5130FF85" w14:textId="24C68F45" w:rsidR="00691AC8" w:rsidRDefault="00691AC8" w:rsidP="00691AC8">
      <w:pPr>
        <w:rPr>
          <w:lang w:val="en-GB"/>
        </w:rPr>
      </w:pPr>
      <w:r>
        <w:rPr>
          <w:lang w:val="en-GB"/>
        </w:rPr>
        <w:t xml:space="preserve">Open </w:t>
      </w:r>
      <w:proofErr w:type="spellStart"/>
      <w:r w:rsidR="003D686D" w:rsidRPr="003D686D">
        <w:rPr>
          <w:highlight w:val="lightGray"/>
          <w:lang w:val="en-GB"/>
        </w:rPr>
        <w:t>anovos_use_case_</w:t>
      </w:r>
      <w:proofErr w:type="gramStart"/>
      <w:r w:rsidR="003D686D" w:rsidRPr="003D686D">
        <w:rPr>
          <w:highlight w:val="lightGray"/>
          <w:lang w:val="en-GB"/>
        </w:rPr>
        <w:t>demo</w:t>
      </w:r>
      <w:r w:rsidRPr="003D686D">
        <w:rPr>
          <w:highlight w:val="lightGray"/>
          <w:lang w:val="en-GB"/>
        </w:rPr>
        <w:t>.ipynb</w:t>
      </w:r>
      <w:proofErr w:type="spellEnd"/>
      <w:proofErr w:type="gramEnd"/>
      <w:r w:rsidR="003D686D">
        <w:rPr>
          <w:lang w:val="en-GB"/>
        </w:rPr>
        <w:t xml:space="preserve"> n</w:t>
      </w:r>
      <w:r>
        <w:rPr>
          <w:lang w:val="en-GB"/>
        </w:rPr>
        <w:t>otebook inside the folde</w:t>
      </w:r>
      <w:r w:rsidR="003D686D">
        <w:rPr>
          <w:lang w:val="en-GB"/>
        </w:rPr>
        <w:t>r</w:t>
      </w:r>
      <w:r>
        <w:rPr>
          <w:lang w:val="en-GB"/>
        </w:rPr>
        <w:t>.</w:t>
      </w:r>
    </w:p>
    <w:p w14:paraId="7C4422BC" w14:textId="77777777" w:rsidR="00B435A4" w:rsidRDefault="00B33067" w:rsidP="00B435A4">
      <w:pPr>
        <w:keepNext/>
      </w:pPr>
      <w:r w:rsidRPr="00B33067">
        <w:rPr>
          <w:noProof/>
          <w:lang w:val="en-GB"/>
        </w:rPr>
        <w:lastRenderedPageBreak/>
        <w:drawing>
          <wp:inline distT="0" distB="0" distL="0" distR="0" wp14:anchorId="4EA37E34" wp14:editId="17D50263">
            <wp:extent cx="6463665" cy="3743325"/>
            <wp:effectExtent l="12700" t="12700" r="13335" b="1587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74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D5C56" w14:textId="2AD95118" w:rsidR="00691AC8" w:rsidRDefault="00B435A4" w:rsidP="00B435A4">
      <w:pPr>
        <w:pStyle w:val="Caption"/>
        <w:jc w:val="center"/>
        <w:rPr>
          <w:lang w:val="en-GB"/>
        </w:rPr>
      </w:pPr>
      <w:r>
        <w:t xml:space="preserve">Figure </w:t>
      </w:r>
      <w:fldSimple w:instr=" SEQ Figure \* ARABIC ">
        <w:r w:rsidR="00DC7F29">
          <w:rPr>
            <w:noProof/>
          </w:rPr>
          <w:t>7</w:t>
        </w:r>
      </w:fldSimple>
      <w:r>
        <w:t xml:space="preserve"> Anovos Use Case Demo Notebook</w:t>
      </w:r>
    </w:p>
    <w:p w14:paraId="624F9716" w14:textId="77777777" w:rsidR="00C65BC9" w:rsidRPr="00B435A4" w:rsidRDefault="00691AC8" w:rsidP="00C65BC9">
      <w:pPr>
        <w:jc w:val="center"/>
        <w:rPr>
          <w:i/>
          <w:iCs/>
          <w:lang w:val="en-GB"/>
        </w:rPr>
      </w:pPr>
      <w:r w:rsidRPr="00B435A4">
        <w:rPr>
          <w:i/>
          <w:iCs/>
          <w:lang w:val="en-GB"/>
        </w:rPr>
        <w:t xml:space="preserve">!!! </w:t>
      </w:r>
      <w:r w:rsidR="00766E74" w:rsidRPr="00B435A4">
        <w:rPr>
          <w:i/>
          <w:iCs/>
          <w:lang w:val="en-GB"/>
        </w:rPr>
        <w:t xml:space="preserve">Enjoy exploring </w:t>
      </w:r>
      <w:proofErr w:type="gramStart"/>
      <w:r w:rsidR="00766E74" w:rsidRPr="00B435A4">
        <w:rPr>
          <w:i/>
          <w:iCs/>
          <w:lang w:val="en-GB"/>
        </w:rPr>
        <w:t>A</w:t>
      </w:r>
      <w:r w:rsidR="00C3228A" w:rsidRPr="00B435A4">
        <w:rPr>
          <w:i/>
          <w:iCs/>
          <w:lang w:val="en-GB"/>
        </w:rPr>
        <w:t>NOVOS</w:t>
      </w:r>
      <w:r w:rsidR="00766E74" w:rsidRPr="00B435A4">
        <w:rPr>
          <w:i/>
          <w:iCs/>
          <w:lang w:val="en-GB"/>
        </w:rPr>
        <w:t xml:space="preserve"> </w:t>
      </w:r>
      <w:r w:rsidR="00C3228A" w:rsidRPr="00B435A4">
        <w:rPr>
          <w:i/>
          <w:iCs/>
          <w:lang w:val="en-GB"/>
        </w:rPr>
        <w:t>!!</w:t>
      </w:r>
      <w:r w:rsidR="00766E74" w:rsidRPr="00B435A4">
        <w:rPr>
          <w:i/>
          <w:iCs/>
          <w:lang w:val="en-GB"/>
        </w:rPr>
        <w:t>!</w:t>
      </w:r>
      <w:proofErr w:type="gramEnd"/>
    </w:p>
    <w:p w14:paraId="75FE8951" w14:textId="77777777" w:rsidR="00C65BC9" w:rsidRDefault="00C65BC9" w:rsidP="00C65BC9">
      <w:pPr>
        <w:rPr>
          <w:lang w:val="en-GB"/>
        </w:rPr>
      </w:pPr>
    </w:p>
    <w:p w14:paraId="18A7A139" w14:textId="77777777" w:rsidR="00C65BC9" w:rsidRDefault="00C65BC9">
      <w:pPr>
        <w:rPr>
          <w:rFonts w:asciiTheme="majorHAnsi" w:eastAsiaTheme="majorEastAsia" w:hAnsiTheme="majorHAnsi" w:cstheme="majorBidi"/>
          <w:b/>
          <w:color w:val="454541" w:themeColor="text2" w:themeTint="E6"/>
          <w:sz w:val="44"/>
          <w:szCs w:val="32"/>
        </w:rPr>
      </w:pPr>
      <w:r>
        <w:br w:type="page"/>
      </w:r>
    </w:p>
    <w:p w14:paraId="41021E86" w14:textId="77777777" w:rsidR="00712E3B" w:rsidRDefault="009675FF" w:rsidP="00712E3B">
      <w:pPr>
        <w:pStyle w:val="Heading1"/>
        <w:numPr>
          <w:ilvl w:val="0"/>
          <w:numId w:val="25"/>
        </w:numPr>
      </w:pPr>
      <w:r>
        <w:lastRenderedPageBreak/>
        <w:t xml:space="preserve">Downloading Anovos Report </w:t>
      </w:r>
    </w:p>
    <w:p w14:paraId="389927E6" w14:textId="77777777" w:rsidR="00712E3B" w:rsidRDefault="00712E3B" w:rsidP="00712E3B">
      <w:r>
        <w:t xml:space="preserve">Anovos has the capability to generate multiple HTML reports such as Basic Report and Full report as part of its functions. </w:t>
      </w:r>
    </w:p>
    <w:p w14:paraId="252DC0B2" w14:textId="43CBDE4F" w:rsidR="00712E3B" w:rsidRDefault="00712E3B" w:rsidP="00712E3B">
      <w:r>
        <w:t>This will be explained thoroughly in detail during the workshop.</w:t>
      </w:r>
    </w:p>
    <w:p w14:paraId="544BE76D" w14:textId="51B6A4CF" w:rsidR="00DA554C" w:rsidRDefault="00712E3B" w:rsidP="00712E3B">
      <w:r>
        <w:t>The reports can then be copied to the local machine from the Docker containers using the following command</w:t>
      </w:r>
      <w:r w:rsidR="00262522">
        <w:t xml:space="preserve"> </w:t>
      </w:r>
      <w:r w:rsidR="00DA554C">
        <w:t xml:space="preserve">– </w:t>
      </w:r>
      <w:r w:rsidR="00262522">
        <w:br/>
      </w:r>
      <w:r w:rsidR="00262522">
        <w:br/>
      </w:r>
      <w:r w:rsidR="00262522" w:rsidRPr="00262522">
        <w:rPr>
          <w:rFonts w:ascii="Courier New" w:hAnsi="Courier New" w:cs="Courier New"/>
          <w:highlight w:val="lightGray"/>
          <w:lang w:val="en-SG"/>
        </w:rPr>
        <w:t>docker cp container-name:&lt;path in container&gt; &lt;</w:t>
      </w:r>
      <w:proofErr w:type="spellStart"/>
      <w:r w:rsidR="00262522" w:rsidRPr="00262522">
        <w:rPr>
          <w:rFonts w:ascii="Courier New" w:hAnsi="Courier New" w:cs="Courier New"/>
          <w:highlight w:val="lightGray"/>
          <w:lang w:val="en-SG"/>
        </w:rPr>
        <w:t>local_path</w:t>
      </w:r>
      <w:proofErr w:type="spellEnd"/>
      <w:r w:rsidR="00262522" w:rsidRPr="00262522">
        <w:rPr>
          <w:rFonts w:ascii="Courier New" w:hAnsi="Courier New" w:cs="Courier New"/>
          <w:highlight w:val="lightGray"/>
          <w:lang w:val="en-SG"/>
        </w:rPr>
        <w:t>&gt;</w:t>
      </w:r>
    </w:p>
    <w:p w14:paraId="15237FF5" w14:textId="4A2080B3" w:rsidR="00262522" w:rsidRPr="00262522" w:rsidRDefault="00262522" w:rsidP="00712E3B">
      <w:r w:rsidRPr="00262522">
        <w:t>For example</w:t>
      </w:r>
      <w:r>
        <w:t xml:space="preserve">, </w:t>
      </w:r>
      <w:r w:rsidRPr="00262522">
        <w:t>to copy basic_report.html from the</w:t>
      </w:r>
      <w:r>
        <w:t xml:space="preserve"> </w:t>
      </w:r>
      <w:r w:rsidRPr="00262522">
        <w:t xml:space="preserve">path </w:t>
      </w:r>
      <w:r>
        <w:t xml:space="preserve">- </w:t>
      </w:r>
      <w:r w:rsidRPr="00262522">
        <w:rPr>
          <w:highlight w:val="darkGray"/>
        </w:rPr>
        <w:t>/</w:t>
      </w:r>
      <w:r w:rsidRPr="00262522">
        <w:rPr>
          <w:highlight w:val="lightGray"/>
          <w:lang w:val="en-GB"/>
        </w:rPr>
        <w:t>anovos/use_case_demo/data/output/data_report/report_stats/basic_report.html</w:t>
      </w:r>
      <w:r>
        <w:t xml:space="preserve"> in</w:t>
      </w:r>
      <w:r w:rsidRPr="00262522">
        <w:t xml:space="preserve"> container </w:t>
      </w:r>
      <w:proofErr w:type="spellStart"/>
      <w:r w:rsidRPr="00262522">
        <w:rPr>
          <w:highlight w:val="lightGray"/>
          <w:lang w:val="en-GB"/>
        </w:rPr>
        <w:t>anovos_workshop</w:t>
      </w:r>
      <w:proofErr w:type="spellEnd"/>
      <w:r>
        <w:t xml:space="preserve"> to l</w:t>
      </w:r>
      <w:r w:rsidRPr="00262522">
        <w:t xml:space="preserve">ocal, the following command can be executed </w:t>
      </w:r>
    </w:p>
    <w:p w14:paraId="5FA4C279" w14:textId="1A90D498" w:rsidR="00951107" w:rsidRDefault="00262522" w:rsidP="00951107">
      <w:pPr>
        <w:rPr>
          <w:rFonts w:ascii="Courier New" w:hAnsi="Courier New" w:cs="Courier New"/>
          <w:highlight w:val="lightGray"/>
          <w:lang w:val="en-SG"/>
        </w:rPr>
      </w:pPr>
      <w:r w:rsidRPr="00262522">
        <w:rPr>
          <w:rFonts w:ascii="Courier New" w:hAnsi="Courier New" w:cs="Courier New"/>
          <w:highlight w:val="lightGray"/>
          <w:lang w:val="en-SG"/>
        </w:rPr>
        <w:t xml:space="preserve">docker cp anovos_workshop:/anovos/use_case_demo/data/output/data_report/report_stats/basic_report.html </w:t>
      </w:r>
      <w:r>
        <w:rPr>
          <w:rFonts w:ascii="Courier New" w:hAnsi="Courier New" w:cs="Courier New"/>
          <w:highlight w:val="lightGray"/>
          <w:lang w:val="en-SG"/>
        </w:rPr>
        <w:t>./</w:t>
      </w:r>
      <w:r w:rsidRPr="00262522">
        <w:rPr>
          <w:rFonts w:ascii="Courier New" w:hAnsi="Courier New" w:cs="Courier New"/>
          <w:highlight w:val="lightGray"/>
          <w:lang w:val="en-SG"/>
        </w:rPr>
        <w:t>basic_report.html</w:t>
      </w:r>
    </w:p>
    <w:p w14:paraId="5F5D2E63" w14:textId="7A8FF4C0" w:rsidR="0061484C" w:rsidRDefault="00951107" w:rsidP="00951107">
      <w:r w:rsidRPr="00951107">
        <w:t xml:space="preserve">The downloaded reports can then be opened in </w:t>
      </w:r>
      <w:r>
        <w:t>a browser</w:t>
      </w:r>
      <w:r w:rsidR="00AB1680">
        <w:t xml:space="preserve"> (</w:t>
      </w:r>
      <w:r w:rsidRPr="00951107">
        <w:t>Google chrom</w:t>
      </w:r>
      <w:r w:rsidR="00AB1680">
        <w:t>e</w:t>
      </w:r>
    </w:p>
    <w:p w14:paraId="4F398F9A" w14:textId="77777777" w:rsidR="0061484C" w:rsidRDefault="0061484C" w:rsidP="0061484C">
      <w:pPr>
        <w:keepNext/>
      </w:pPr>
      <w:r w:rsidRPr="0061484C">
        <w:rPr>
          <w:noProof/>
        </w:rPr>
        <w:drawing>
          <wp:inline distT="0" distB="0" distL="0" distR="0" wp14:anchorId="66DD511F" wp14:editId="1E70673A">
            <wp:extent cx="6463665" cy="3445510"/>
            <wp:effectExtent l="12700" t="12700" r="13335" b="889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445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762B51" w14:textId="6C6379E8" w:rsidR="0061484C" w:rsidRPr="00951107" w:rsidRDefault="0061484C" w:rsidP="0061484C">
      <w:pPr>
        <w:pStyle w:val="Caption"/>
        <w:jc w:val="center"/>
        <w:sectPr w:rsidR="0061484C" w:rsidRPr="00951107">
          <w:pgSz w:w="11907" w:h="16839" w:code="9"/>
          <w:pgMar w:top="1080" w:right="864" w:bottom="1584" w:left="864" w:header="720" w:footer="720" w:gutter="0"/>
          <w:cols w:space="720"/>
          <w:titlePg/>
          <w:docGrid w:linePitch="360"/>
        </w:sectPr>
      </w:pPr>
      <w:r>
        <w:t xml:space="preserve">Figure </w:t>
      </w:r>
      <w:fldSimple w:instr=" SEQ Figure \* ARABIC ">
        <w:r w:rsidR="00DC7F29">
          <w:rPr>
            <w:noProof/>
          </w:rPr>
          <w:t>8</w:t>
        </w:r>
      </w:fldSimple>
      <w:r>
        <w:t xml:space="preserve"> Sample Screenshot of Anovos Basic Report</w:t>
      </w:r>
    </w:p>
    <w:p w14:paraId="5BABDE8E" w14:textId="79B583F9" w:rsidR="008278DF" w:rsidRDefault="00511021" w:rsidP="00C65BC9">
      <w:pPr>
        <w:pStyle w:val="Heading1"/>
        <w:numPr>
          <w:ilvl w:val="0"/>
          <w:numId w:val="25"/>
        </w:numPr>
      </w:pPr>
      <w:r>
        <w:lastRenderedPageBreak/>
        <w:t>Direct Installation</w:t>
      </w:r>
      <w:r w:rsidR="003D686D">
        <w:t xml:space="preserve"> &amp; Run</w:t>
      </w:r>
    </w:p>
    <w:p w14:paraId="44124EA6" w14:textId="2CE280ED" w:rsidR="00DC7F29" w:rsidRDefault="00DC7F29" w:rsidP="00DC7F29">
      <w:pPr>
        <w:pStyle w:val="Heading2"/>
      </w:pPr>
      <w:r>
        <w:br/>
      </w:r>
      <w:r w:rsidRPr="00DC7F29">
        <w:t>Note - Kindly skip this step if installation of Docker and run by Docker was successful.</w:t>
      </w:r>
    </w:p>
    <w:p w14:paraId="6F1DF2F8" w14:textId="77777777" w:rsidR="00DC7F29" w:rsidRDefault="00DC7F29" w:rsidP="00E86EEE"/>
    <w:p w14:paraId="15BC7C63" w14:textId="3CA4A90A" w:rsidR="0041592D" w:rsidRDefault="00DC7F29" w:rsidP="00E86EEE">
      <w:r>
        <w:t>However</w:t>
      </w:r>
      <w:r w:rsidR="006A145E">
        <w:t>, f</w:t>
      </w:r>
      <w:r w:rsidR="00D81339">
        <w:t>or certain cases</w:t>
      </w:r>
      <w:r w:rsidR="0041592D">
        <w:t xml:space="preserve"> </w:t>
      </w:r>
      <w:r w:rsidR="00D81339">
        <w:t>where a docker</w:t>
      </w:r>
      <w:r w:rsidR="0041592D">
        <w:t xml:space="preserve"> based</w:t>
      </w:r>
      <w:r w:rsidR="00D81339">
        <w:t xml:space="preserve"> run is not feasible </w:t>
      </w:r>
      <w:r w:rsidR="00E86EEE">
        <w:t>(</w:t>
      </w:r>
      <w:r w:rsidR="00D81339">
        <w:t xml:space="preserve">such as </w:t>
      </w:r>
      <w:r w:rsidR="00E86EEE">
        <w:t xml:space="preserve">Mac OS on </w:t>
      </w:r>
      <w:r w:rsidR="00D81339">
        <w:t>Apple Chip M1</w:t>
      </w:r>
      <w:r w:rsidR="00E86EEE">
        <w:t xml:space="preserve"> machines), </w:t>
      </w:r>
    </w:p>
    <w:p w14:paraId="6A16AABA" w14:textId="1A430854" w:rsidR="00710061" w:rsidRDefault="00D81339" w:rsidP="00E86EEE">
      <w:r>
        <w:t xml:space="preserve">Kindly install </w:t>
      </w:r>
      <w:r w:rsidR="00E86EEE">
        <w:t xml:space="preserve">Anovos directly onto the end machine </w:t>
      </w:r>
      <w:r w:rsidR="00C33C81">
        <w:t>along with the required environment.</w:t>
      </w:r>
      <w:r w:rsidR="00E86EEE">
        <w:t xml:space="preserve"> </w:t>
      </w:r>
      <w:r w:rsidR="00E86EEE" w:rsidRPr="00E86EEE">
        <w:br/>
      </w:r>
      <w:r w:rsidR="00E86EEE" w:rsidRPr="00E86EEE">
        <w:br/>
        <w:t>Anovos</w:t>
      </w:r>
      <w:r w:rsidR="00E86EEE">
        <w:t xml:space="preserve"> requires </w:t>
      </w:r>
      <w:r w:rsidR="0041592D">
        <w:t>installation of supported Python, Java and Spark version as specified in the link.</w:t>
      </w:r>
      <w:r w:rsidR="00710061">
        <w:br/>
      </w:r>
      <w:r w:rsidR="00710061">
        <w:br/>
        <w:t xml:space="preserve">Python Installation - </w:t>
      </w:r>
      <w:hyperlink r:id="rId24" w:history="1">
        <w:r w:rsidR="00710061" w:rsidRPr="00AF1D18">
          <w:rPr>
            <w:rStyle w:val="Hyperlink"/>
          </w:rPr>
          <w:t>https://www.python.org/downloads/</w:t>
        </w:r>
      </w:hyperlink>
    </w:p>
    <w:p w14:paraId="30E3431F" w14:textId="6DC6F33C" w:rsidR="00710061" w:rsidRDefault="00710061" w:rsidP="00E86EEE">
      <w:r>
        <w:t xml:space="preserve">Spark Installation - </w:t>
      </w:r>
      <w:hyperlink r:id="rId25" w:history="1">
        <w:r w:rsidRPr="00AF1D18">
          <w:rPr>
            <w:rStyle w:val="Hyperlink"/>
          </w:rPr>
          <w:t>https://spark.apache.org/downloads.html</w:t>
        </w:r>
      </w:hyperlink>
      <w:r>
        <w:t xml:space="preserve"> </w:t>
      </w:r>
    </w:p>
    <w:p w14:paraId="7FDC76AC" w14:textId="18A33FA2" w:rsidR="00710061" w:rsidRDefault="00710061" w:rsidP="00E86EEE">
      <w:r>
        <w:t>Java Installation -</w:t>
      </w:r>
      <w:r w:rsidRPr="00710061">
        <w:t xml:space="preserve"> </w:t>
      </w:r>
      <w:hyperlink r:id="rId26" w:anchor="GUID-8677A77F-231A-40F7-98B9-1FD0B48C346A" w:history="1">
        <w:r w:rsidR="00A21E33" w:rsidRPr="00AF1D18">
          <w:rPr>
            <w:rStyle w:val="Hyperlink"/>
          </w:rPr>
          <w:t>https://docs.oracle.com/en/java/javase/11/install/overview-jdk-installation.html#GUID-8677A77F-231A-40F7-98B9-1FD0B48C346A</w:t>
        </w:r>
      </w:hyperlink>
      <w:r w:rsidR="00A21E33">
        <w:t xml:space="preserve"> </w:t>
      </w:r>
    </w:p>
    <w:p w14:paraId="49CCD768" w14:textId="0BA59F55" w:rsidR="00C33C81" w:rsidRDefault="00C33C81" w:rsidP="00E86EEE">
      <w:r>
        <w:t xml:space="preserve">Anovos Installation - </w:t>
      </w:r>
      <w:hyperlink r:id="rId27" w:anchor="using-anovos" w:history="1">
        <w:r w:rsidRPr="00AF1D18">
          <w:rPr>
            <w:rStyle w:val="Hyperlink"/>
          </w:rPr>
          <w:t>https://github.com/anovos/anovos#using-anovos</w:t>
        </w:r>
      </w:hyperlink>
    </w:p>
    <w:p w14:paraId="61A12188" w14:textId="50C3039B" w:rsidR="00C33C81" w:rsidRDefault="00710061" w:rsidP="00E86EEE">
      <w:r>
        <w:t>Also, for this workshop</w:t>
      </w:r>
      <w:r w:rsidR="00686FF8">
        <w:t xml:space="preserve"> kindly </w:t>
      </w:r>
      <w:r w:rsidR="00C5525E">
        <w:t>install Jupyter Notebook</w:t>
      </w:r>
      <w:r w:rsidR="00C33C81">
        <w:t xml:space="preserve"> as well</w:t>
      </w:r>
      <w:r w:rsidR="00C5525E">
        <w:t xml:space="preserve"> - </w:t>
      </w:r>
      <w:hyperlink r:id="rId28" w:history="1">
        <w:r w:rsidR="00C5525E" w:rsidRPr="00AF1D18">
          <w:rPr>
            <w:rStyle w:val="Hyperlink"/>
          </w:rPr>
          <w:t>https://jupyter.org/install</w:t>
        </w:r>
      </w:hyperlink>
      <w:r w:rsidR="00C5525E">
        <w:t xml:space="preserve"> </w:t>
      </w:r>
    </w:p>
    <w:p w14:paraId="5BD43D56" w14:textId="55BDFB8E" w:rsidR="00C5525E" w:rsidRPr="00C33C81" w:rsidRDefault="00C33C81" w:rsidP="00E86EEE">
      <w:pPr>
        <w:rPr>
          <w:lang w:val="en-GB"/>
        </w:rPr>
      </w:pPr>
      <w:r>
        <w:t>Once all</w:t>
      </w:r>
      <w:r w:rsidR="00686FF8">
        <w:t xml:space="preserve"> the above installation</w:t>
      </w:r>
      <w:r w:rsidR="003E7EDC">
        <w:t xml:space="preserve"> is done,</w:t>
      </w:r>
      <w:r w:rsidR="00686FF8">
        <w:t xml:space="preserve"> </w:t>
      </w:r>
      <w:r>
        <w:t xml:space="preserve">kindly </w:t>
      </w:r>
      <w:r w:rsidR="00686FF8">
        <w:t xml:space="preserve">download the following </w:t>
      </w:r>
      <w:r w:rsidR="00D32949">
        <w:t>.</w:t>
      </w:r>
      <w:proofErr w:type="spellStart"/>
      <w:r w:rsidR="003E7EDC">
        <w:t>tgz</w:t>
      </w:r>
      <w:proofErr w:type="spellEnd"/>
      <w:r w:rsidR="00686FF8">
        <w:t xml:space="preserve"> to a local path and </w:t>
      </w:r>
      <w:r w:rsidR="003E7EDC">
        <w:t xml:space="preserve">extract the </w:t>
      </w:r>
      <w:proofErr w:type="spellStart"/>
      <w:r w:rsidR="003E7EDC">
        <w:t>tgz</w:t>
      </w:r>
      <w:proofErr w:type="spellEnd"/>
      <w:r>
        <w:t xml:space="preserve"> - </w:t>
      </w:r>
      <w:hyperlink r:id="rId29" w:history="1">
        <w:r w:rsidRPr="00AF1D18">
          <w:rPr>
            <w:rStyle w:val="Hyperlink"/>
          </w:rPr>
          <w:t>https://mobilewalla-anovos.s3.amazonaws.com/workshop/use_case_demo.tgz</w:t>
        </w:r>
      </w:hyperlink>
      <w:r>
        <w:t xml:space="preserve"> </w:t>
      </w:r>
      <w:r>
        <w:br/>
      </w:r>
      <w:r>
        <w:br/>
      </w:r>
      <w:r w:rsidR="003E7EDC">
        <w:t>Open the folder</w:t>
      </w:r>
      <w:r w:rsidR="00686FF8">
        <w:t xml:space="preserve"> on</w:t>
      </w:r>
      <w:r>
        <w:t xml:space="preserve"> a</w:t>
      </w:r>
      <w:r w:rsidR="00686FF8">
        <w:t xml:space="preserve"> Jupyter notebook local instance</w:t>
      </w:r>
      <w:r w:rsidR="003E7EDC">
        <w:t xml:space="preserve"> and start </w:t>
      </w:r>
      <w:proofErr w:type="spellStart"/>
      <w:r w:rsidR="003E7EDC" w:rsidRPr="003E7EDC">
        <w:rPr>
          <w:lang w:val="en-GB"/>
        </w:rPr>
        <w:t>anovos_use_case_demo.ipynb</w:t>
      </w:r>
      <w:proofErr w:type="spellEnd"/>
    </w:p>
    <w:p w14:paraId="2C38011B" w14:textId="0BD4B1CC" w:rsidR="001A4E60" w:rsidRPr="009675FF" w:rsidRDefault="009675FF" w:rsidP="009675FF">
      <w:r>
        <w:br/>
      </w:r>
    </w:p>
    <w:p w14:paraId="5A3B594B" w14:textId="77777777" w:rsidR="00C65BC9" w:rsidRDefault="00C65BC9">
      <w:pPr>
        <w:rPr>
          <w:rFonts w:asciiTheme="majorHAnsi" w:eastAsiaTheme="majorEastAsia" w:hAnsiTheme="majorHAnsi" w:cstheme="majorBidi"/>
          <w:b/>
          <w:color w:val="454541" w:themeColor="text2" w:themeTint="E6"/>
          <w:sz w:val="44"/>
          <w:szCs w:val="32"/>
        </w:rPr>
      </w:pPr>
      <w:r>
        <w:br w:type="page"/>
      </w:r>
    </w:p>
    <w:p w14:paraId="5C5BA4BE" w14:textId="0A0B3F9F" w:rsidR="001A4E60" w:rsidRDefault="001A4E60" w:rsidP="008278DF">
      <w:pPr>
        <w:pStyle w:val="Heading1"/>
        <w:numPr>
          <w:ilvl w:val="0"/>
          <w:numId w:val="25"/>
        </w:numPr>
      </w:pPr>
      <w:r>
        <w:lastRenderedPageBreak/>
        <w:t>Post Workshop Cleanup</w:t>
      </w:r>
    </w:p>
    <w:p w14:paraId="442D7E76" w14:textId="6096362A" w:rsidR="001642DE" w:rsidRDefault="001642DE" w:rsidP="001A4E60">
      <w:r>
        <w:t xml:space="preserve">Once you have finished exploring Anovos, kindly </w:t>
      </w:r>
      <w:r w:rsidR="00062D44">
        <w:t>stop</w:t>
      </w:r>
      <w:r>
        <w:t xml:space="preserve"> the running docker </w:t>
      </w:r>
      <w:r w:rsidR="00062D44">
        <w:t>container</w:t>
      </w:r>
      <w:r>
        <w:t xml:space="preserve"> on command line </w:t>
      </w:r>
      <w:r w:rsidR="00062D44">
        <w:t>by running</w:t>
      </w:r>
      <w:r w:rsidR="005E3A41">
        <w:rPr>
          <w:rFonts w:ascii="Courier New" w:hAnsi="Courier New" w:cs="Courier New"/>
          <w:lang w:val="en-SG"/>
        </w:rPr>
        <w:t xml:space="preserve"> </w:t>
      </w:r>
      <w:r w:rsidR="00062D44" w:rsidRPr="00062D44">
        <w:rPr>
          <w:rFonts w:ascii="Courier New" w:hAnsi="Courier New" w:cs="Courier New"/>
          <w:highlight w:val="lightGray"/>
          <w:lang w:val="en-SG"/>
        </w:rPr>
        <w:t xml:space="preserve">docker stop </w:t>
      </w:r>
      <w:proofErr w:type="spellStart"/>
      <w:r w:rsidR="00062D44" w:rsidRPr="00062D44">
        <w:rPr>
          <w:rFonts w:ascii="Courier New" w:hAnsi="Courier New" w:cs="Courier New"/>
          <w:highlight w:val="lightGray"/>
          <w:lang w:val="en-SG"/>
        </w:rPr>
        <w:t>anovos_workshop</w:t>
      </w:r>
      <w:proofErr w:type="spellEnd"/>
      <w:r w:rsidR="005E3A41">
        <w:rPr>
          <w:rFonts w:ascii="Courier New" w:hAnsi="Courier New" w:cs="Courier New"/>
          <w:lang w:val="en-SG"/>
        </w:rPr>
        <w:t xml:space="preserve"> </w:t>
      </w:r>
      <w:r w:rsidR="005E3A41" w:rsidRPr="00062D44">
        <w:t xml:space="preserve">in a </w:t>
      </w:r>
      <w:r w:rsidR="00062D44">
        <w:t>new</w:t>
      </w:r>
      <w:r w:rsidR="005E3A41" w:rsidRPr="00062D44">
        <w:t xml:space="preserve"> t</w:t>
      </w:r>
      <w:r w:rsidR="00062D44">
        <w:t>erminal tab.</w:t>
      </w:r>
    </w:p>
    <w:p w14:paraId="10C478D1" w14:textId="6AFF73F7" w:rsidR="001A4E60" w:rsidRDefault="001642DE" w:rsidP="001A4E60">
      <w:pPr>
        <w:rPr>
          <w:rFonts w:ascii="Courier New" w:hAnsi="Courier New" w:cs="Courier New"/>
          <w:lang w:val="en-SG"/>
        </w:rPr>
      </w:pPr>
      <w:r>
        <w:t>Th</w:t>
      </w:r>
      <w:r w:rsidR="00062D44">
        <w:t xml:space="preserve">en kindly </w:t>
      </w:r>
      <w:r>
        <w:t xml:space="preserve">check if there are no running containers using the command - </w:t>
      </w:r>
      <w:r>
        <w:br/>
      </w:r>
      <w:r w:rsidRPr="00BD1430">
        <w:rPr>
          <w:rFonts w:ascii="Courier New" w:hAnsi="Courier New" w:cs="Courier New"/>
          <w:highlight w:val="lightGray"/>
          <w:lang w:val="en-SG"/>
        </w:rPr>
        <w:t>docker</w:t>
      </w:r>
      <w:r>
        <w:rPr>
          <w:rFonts w:ascii="Courier New" w:hAnsi="Courier New" w:cs="Courier New"/>
          <w:highlight w:val="lightGray"/>
          <w:lang w:val="en-SG"/>
        </w:rPr>
        <w:t xml:space="preserve"> </w:t>
      </w:r>
      <w:proofErr w:type="spellStart"/>
      <w:r>
        <w:rPr>
          <w:rFonts w:ascii="Courier New" w:hAnsi="Courier New" w:cs="Courier New"/>
          <w:highlight w:val="lightGray"/>
          <w:lang w:val="en-SG"/>
        </w:rPr>
        <w:t>ps</w:t>
      </w:r>
      <w:proofErr w:type="spellEnd"/>
    </w:p>
    <w:p w14:paraId="0DC6E496" w14:textId="63B10C44" w:rsidR="001642DE" w:rsidRDefault="001642DE" w:rsidP="001A4E60">
      <w:pPr>
        <w:rPr>
          <w:rFonts w:ascii="Courier New" w:hAnsi="Courier New" w:cs="Courier New"/>
          <w:lang w:val="en-SG"/>
        </w:rPr>
      </w:pPr>
      <w:r w:rsidRPr="001642DE">
        <w:t xml:space="preserve">and if the </w:t>
      </w:r>
      <w:proofErr w:type="spellStart"/>
      <w:r w:rsidRPr="001642DE">
        <w:t>anovos</w:t>
      </w:r>
      <w:proofErr w:type="spellEnd"/>
      <w:r w:rsidRPr="001642DE">
        <w:t>-workshop container has exited properly using the command -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SG"/>
        </w:rPr>
        <w:br/>
      </w:r>
      <w:r w:rsidRPr="001642DE">
        <w:rPr>
          <w:rFonts w:ascii="Courier New" w:hAnsi="Courier New" w:cs="Courier New"/>
          <w:highlight w:val="lightGray"/>
          <w:lang w:val="en-SG"/>
        </w:rPr>
        <w:t xml:space="preserve">docker </w:t>
      </w:r>
      <w:proofErr w:type="spellStart"/>
      <w:r>
        <w:rPr>
          <w:rFonts w:ascii="Courier New" w:hAnsi="Courier New" w:cs="Courier New"/>
          <w:highlight w:val="lightGray"/>
          <w:lang w:val="en-SG"/>
        </w:rPr>
        <w:t>ps</w:t>
      </w:r>
      <w:proofErr w:type="spellEnd"/>
      <w:r>
        <w:rPr>
          <w:rFonts w:ascii="Courier New" w:hAnsi="Courier New" w:cs="Courier New"/>
          <w:highlight w:val="lightGray"/>
          <w:lang w:val="en-SG"/>
        </w:rPr>
        <w:t xml:space="preserve"> -a</w:t>
      </w:r>
      <w:r w:rsidR="00062D44">
        <w:rPr>
          <w:rFonts w:ascii="Courier New" w:hAnsi="Courier New" w:cs="Courier New"/>
          <w:lang w:val="en-SG"/>
        </w:rPr>
        <w:t xml:space="preserve"> </w:t>
      </w:r>
      <w:r w:rsidR="00062D44" w:rsidRPr="00062D44">
        <w:t xml:space="preserve">should show </w:t>
      </w:r>
      <w:r w:rsidR="00681FC0">
        <w:t>status as E</w:t>
      </w:r>
      <w:r w:rsidR="00062D44" w:rsidRPr="00062D44">
        <w:t>xited</w:t>
      </w:r>
      <w:r w:rsidR="00C56FFA">
        <w:t xml:space="preserve"> </w:t>
      </w:r>
      <w:r w:rsidR="00062D44" w:rsidRPr="00062D44">
        <w:t>(</w:t>
      </w:r>
      <w:r w:rsidR="00C56FFA">
        <w:t>0</w:t>
      </w:r>
      <w:r w:rsidR="00062D44" w:rsidRPr="00062D44">
        <w:t>)</w:t>
      </w:r>
      <w:r w:rsidR="00681FC0">
        <w:t xml:space="preserve"> </w:t>
      </w:r>
    </w:p>
    <w:p w14:paraId="4102F060" w14:textId="5C0B18AA" w:rsidR="005E3A41" w:rsidRDefault="005E3A41" w:rsidP="001A4E60">
      <w:pPr>
        <w:rPr>
          <w:rFonts w:ascii="Courier New" w:hAnsi="Courier New" w:cs="Courier New"/>
          <w:lang w:val="en-SG"/>
        </w:rPr>
      </w:pPr>
      <w:r w:rsidRPr="00062D44">
        <w:t>Remove the old container using the command</w:t>
      </w:r>
      <w:r w:rsidR="00062D44">
        <w:t xml:space="preserve"> - </w:t>
      </w:r>
      <w:r>
        <w:rPr>
          <w:rFonts w:ascii="Courier New" w:hAnsi="Courier New" w:cs="Courier New"/>
          <w:lang w:val="en-SG"/>
        </w:rPr>
        <w:br/>
      </w:r>
      <w:r w:rsidRPr="00062D44">
        <w:rPr>
          <w:rFonts w:ascii="Courier New" w:hAnsi="Courier New" w:cs="Courier New"/>
          <w:highlight w:val="lightGray"/>
          <w:lang w:val="en-SG"/>
        </w:rPr>
        <w:t xml:space="preserve">docker rm </w:t>
      </w:r>
      <w:proofErr w:type="spellStart"/>
      <w:r w:rsidRPr="00062D44">
        <w:rPr>
          <w:rFonts w:ascii="Courier New" w:hAnsi="Courier New" w:cs="Courier New"/>
          <w:highlight w:val="lightGray"/>
          <w:lang w:val="en-SG"/>
        </w:rPr>
        <w:t>anovos_workshop</w:t>
      </w:r>
      <w:proofErr w:type="spellEnd"/>
    </w:p>
    <w:p w14:paraId="30BE28AC" w14:textId="0A42DA2B" w:rsidR="00062D44" w:rsidRPr="00E86EEE" w:rsidRDefault="00062D44" w:rsidP="001A4E60">
      <w:r w:rsidRPr="00E86EEE">
        <w:t xml:space="preserve">The image would still be loaded and </w:t>
      </w:r>
      <w:r w:rsidR="00E86EEE">
        <w:t>by j</w:t>
      </w:r>
      <w:r w:rsidRPr="00E86EEE">
        <w:t xml:space="preserve">ust </w:t>
      </w:r>
      <w:r w:rsidR="00E86EEE">
        <w:t>following</w:t>
      </w:r>
      <w:r w:rsidRPr="00E86EEE">
        <w:t xml:space="preserve"> #4</w:t>
      </w:r>
      <w:r w:rsidR="00E86EEE">
        <w:t xml:space="preserve"> </w:t>
      </w:r>
      <w:r w:rsidRPr="00E86EEE">
        <w:t>Running Docker Image</w:t>
      </w:r>
      <w:r w:rsidR="00E86EEE">
        <w:t xml:space="preserve"> again, we can </w:t>
      </w:r>
      <w:r w:rsidRPr="00E86EEE">
        <w:t xml:space="preserve">start a new </w:t>
      </w:r>
      <w:r w:rsidR="00E86EEE" w:rsidRPr="00E86EEE">
        <w:t>container with Anovos installed.</w:t>
      </w:r>
    </w:p>
    <w:p w14:paraId="7655E1E2" w14:textId="4A1130F1" w:rsidR="00E86EEE" w:rsidRDefault="00E86EEE" w:rsidP="001A4E60">
      <w:pPr>
        <w:rPr>
          <w:rFonts w:ascii="Courier New" w:hAnsi="Courier New" w:cs="Courier New"/>
          <w:lang w:val="en-SG"/>
        </w:rPr>
      </w:pPr>
      <w:r w:rsidRPr="00E86EEE">
        <w:t>If you choose to remove the image</w:t>
      </w:r>
      <w:r>
        <w:t xml:space="preserve"> entirely from the system,</w:t>
      </w:r>
      <w:r w:rsidRPr="00E86EEE">
        <w:t xml:space="preserve"> kindly use the following command - </w:t>
      </w:r>
      <w:r w:rsidRPr="00E86EEE">
        <w:br/>
      </w:r>
      <w:r w:rsidRPr="00E86EEE">
        <w:rPr>
          <w:rFonts w:ascii="Courier New" w:hAnsi="Courier New" w:cs="Courier New"/>
          <w:highlight w:val="lightGray"/>
          <w:lang w:val="en-GB"/>
        </w:rPr>
        <w:t xml:space="preserve">docker </w:t>
      </w:r>
      <w:proofErr w:type="spellStart"/>
      <w:r w:rsidRPr="00E86EEE">
        <w:rPr>
          <w:rFonts w:ascii="Courier New" w:hAnsi="Courier New" w:cs="Courier New"/>
          <w:highlight w:val="lightGray"/>
          <w:lang w:val="en-GB"/>
        </w:rPr>
        <w:t>rmi</w:t>
      </w:r>
      <w:proofErr w:type="spellEnd"/>
      <w:r w:rsidRPr="00E86EEE">
        <w:rPr>
          <w:rFonts w:ascii="Courier New" w:hAnsi="Courier New" w:cs="Courier New"/>
          <w:highlight w:val="lightGray"/>
          <w:lang w:val="en-GB"/>
        </w:rPr>
        <w:t xml:space="preserve"> </w:t>
      </w:r>
      <w:proofErr w:type="spellStart"/>
      <w:r w:rsidRPr="00E86EEE">
        <w:rPr>
          <w:rFonts w:ascii="Courier New" w:hAnsi="Courier New" w:cs="Courier New"/>
          <w:highlight w:val="lightGray"/>
          <w:lang w:val="en-GB"/>
        </w:rPr>
        <w:t>anovos</w:t>
      </w:r>
      <w:proofErr w:type="spellEnd"/>
      <w:r w:rsidRPr="00E86EEE">
        <w:rPr>
          <w:rFonts w:ascii="Courier New" w:hAnsi="Courier New" w:cs="Courier New"/>
          <w:highlight w:val="lightGray"/>
          <w:lang w:val="en-GB"/>
        </w:rPr>
        <w:t>/</w:t>
      </w:r>
      <w:proofErr w:type="spellStart"/>
      <w:r w:rsidRPr="00E86EEE">
        <w:rPr>
          <w:rFonts w:ascii="Courier New" w:hAnsi="Courier New" w:cs="Courier New"/>
          <w:highlight w:val="lightGray"/>
          <w:lang w:val="en-GB"/>
        </w:rPr>
        <w:t>anovos</w:t>
      </w:r>
      <w:proofErr w:type="spellEnd"/>
      <w:r w:rsidRPr="00E86EEE">
        <w:rPr>
          <w:rFonts w:ascii="Courier New" w:hAnsi="Courier New" w:cs="Courier New"/>
          <w:highlight w:val="lightGray"/>
          <w:lang w:val="en-GB"/>
        </w:rPr>
        <w:t>-workshop</w:t>
      </w:r>
    </w:p>
    <w:p w14:paraId="288300B0" w14:textId="77777777" w:rsidR="00A91A0F" w:rsidRDefault="00814602" w:rsidP="00A91A0F">
      <w:pPr>
        <w:keepNext/>
      </w:pPr>
      <w:r w:rsidRPr="00814602">
        <w:rPr>
          <w:rFonts w:ascii="Courier New" w:hAnsi="Courier New" w:cs="Courier New"/>
          <w:noProof/>
          <w:lang w:val="en-SG"/>
        </w:rPr>
        <w:drawing>
          <wp:inline distT="0" distB="0" distL="0" distR="0" wp14:anchorId="127B0BAE" wp14:editId="4FAFF8A6">
            <wp:extent cx="6463665" cy="3161030"/>
            <wp:effectExtent l="12700" t="12700" r="13335" b="139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3161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FB536" w14:textId="11990E35" w:rsidR="005E3A41" w:rsidRDefault="00A91A0F" w:rsidP="00A91A0F">
      <w:pPr>
        <w:pStyle w:val="Caption"/>
        <w:jc w:val="center"/>
        <w:rPr>
          <w:rFonts w:ascii="Courier New" w:hAnsi="Courier New" w:cs="Courier New"/>
          <w:lang w:val="en-SG"/>
        </w:rPr>
      </w:pPr>
      <w:r>
        <w:t xml:space="preserve">Figure </w:t>
      </w:r>
      <w:fldSimple w:instr=" SEQ Figure \* ARABIC ">
        <w:r w:rsidR="00DC7F29">
          <w:rPr>
            <w:noProof/>
          </w:rPr>
          <w:t>9</w:t>
        </w:r>
      </w:fldSimple>
      <w:r>
        <w:t xml:space="preserve"> Screenshot showing steps to remove Docker container</w:t>
      </w:r>
    </w:p>
    <w:p w14:paraId="1DDEEAB3" w14:textId="77777777" w:rsidR="001642DE" w:rsidRPr="001642DE" w:rsidRDefault="001642DE" w:rsidP="001A4E60">
      <w:pPr>
        <w:rPr>
          <w:rFonts w:ascii="Courier New" w:hAnsi="Courier New" w:cs="Courier New"/>
          <w:lang w:val="en-SG"/>
        </w:rPr>
      </w:pPr>
    </w:p>
    <w:sectPr w:rsidR="001642DE" w:rsidRPr="001642DE">
      <w:pgSz w:w="11907" w:h="16839" w:code="9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EF8358" w14:textId="77777777" w:rsidR="00C87ACA" w:rsidRDefault="00C87ACA">
      <w:pPr>
        <w:spacing w:after="0" w:line="240" w:lineRule="auto"/>
      </w:pPr>
      <w:r>
        <w:separator/>
      </w:r>
    </w:p>
  </w:endnote>
  <w:endnote w:type="continuationSeparator" w:id="0">
    <w:p w14:paraId="4C5F9EFF" w14:textId="77777777" w:rsidR="00C87ACA" w:rsidRDefault="00C87A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0DB0B6" w14:textId="77777777" w:rsidR="008D6335" w:rsidRDefault="000E0CD7">
        <w:r>
          <w:rPr>
            <w:lang w:val="en-GB" w:bidi="en-GB"/>
          </w:rPr>
          <w:fldChar w:fldCharType="begin"/>
        </w:r>
        <w:r>
          <w:rPr>
            <w:lang w:val="en-GB" w:bidi="en-GB"/>
          </w:rPr>
          <w:instrText xml:space="preserve"> PAGE   \* MERGEFORMAT </w:instrText>
        </w:r>
        <w:r>
          <w:rPr>
            <w:lang w:val="en-GB" w:bidi="en-GB"/>
          </w:rPr>
          <w:fldChar w:fldCharType="separate"/>
        </w:r>
        <w:r w:rsidR="004A6047">
          <w:rPr>
            <w:noProof/>
            <w:lang w:val="en-GB" w:bidi="en-GB"/>
          </w:rPr>
          <w:t>0</w:t>
        </w:r>
        <w:r>
          <w:rPr>
            <w:noProof/>
            <w:lang w:val="en-GB" w:bidi="en-GB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D45839" w14:textId="77777777" w:rsidR="00C87ACA" w:rsidRDefault="00C87ACA">
      <w:pPr>
        <w:spacing w:after="0" w:line="240" w:lineRule="auto"/>
      </w:pPr>
      <w:r>
        <w:separator/>
      </w:r>
    </w:p>
  </w:footnote>
  <w:footnote w:type="continuationSeparator" w:id="0">
    <w:p w14:paraId="029771BD" w14:textId="77777777" w:rsidR="00C87ACA" w:rsidRDefault="00C87A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5B0807"/>
    <w:multiLevelType w:val="hybridMultilevel"/>
    <w:tmpl w:val="0736E8C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8381EB9"/>
    <w:multiLevelType w:val="hybridMultilevel"/>
    <w:tmpl w:val="A8BA84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161CAF"/>
    <w:multiLevelType w:val="multilevel"/>
    <w:tmpl w:val="3F54D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DA42AC"/>
    <w:multiLevelType w:val="hybridMultilevel"/>
    <w:tmpl w:val="15F8171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A050302"/>
    <w:multiLevelType w:val="hybridMultilevel"/>
    <w:tmpl w:val="0736E8C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2BC6C03"/>
    <w:multiLevelType w:val="multilevel"/>
    <w:tmpl w:val="F5148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61C5055"/>
    <w:multiLevelType w:val="multilevel"/>
    <w:tmpl w:val="04E89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78266CF"/>
    <w:multiLevelType w:val="hybridMultilevel"/>
    <w:tmpl w:val="D69A5A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6E1F8B"/>
    <w:multiLevelType w:val="hybridMultilevel"/>
    <w:tmpl w:val="BB94C27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F073AB"/>
    <w:multiLevelType w:val="multilevel"/>
    <w:tmpl w:val="5A562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B1350EA"/>
    <w:multiLevelType w:val="hybridMultilevel"/>
    <w:tmpl w:val="D0BA112C"/>
    <w:lvl w:ilvl="0" w:tplc="E5021A5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71564563">
    <w:abstractNumId w:val="8"/>
  </w:num>
  <w:num w:numId="2" w16cid:durableId="2001500022">
    <w:abstractNumId w:val="8"/>
  </w:num>
  <w:num w:numId="3" w16cid:durableId="983194591">
    <w:abstractNumId w:val="9"/>
  </w:num>
  <w:num w:numId="4" w16cid:durableId="1776366580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 w16cid:durableId="1518038482">
    <w:abstractNumId w:val="12"/>
  </w:num>
  <w:num w:numId="6" w16cid:durableId="1722090464">
    <w:abstractNumId w:val="7"/>
  </w:num>
  <w:num w:numId="7" w16cid:durableId="1886720730">
    <w:abstractNumId w:val="6"/>
  </w:num>
  <w:num w:numId="8" w16cid:durableId="1972788398">
    <w:abstractNumId w:val="5"/>
  </w:num>
  <w:num w:numId="9" w16cid:durableId="1911884174">
    <w:abstractNumId w:val="4"/>
  </w:num>
  <w:num w:numId="10" w16cid:durableId="341394308">
    <w:abstractNumId w:val="3"/>
  </w:num>
  <w:num w:numId="11" w16cid:durableId="710766390">
    <w:abstractNumId w:val="2"/>
  </w:num>
  <w:num w:numId="12" w16cid:durableId="1783843808">
    <w:abstractNumId w:val="1"/>
  </w:num>
  <w:num w:numId="13" w16cid:durableId="416900073">
    <w:abstractNumId w:val="0"/>
  </w:num>
  <w:num w:numId="14" w16cid:durableId="537006638">
    <w:abstractNumId w:val="8"/>
    <w:lvlOverride w:ilvl="0">
      <w:startOverride w:val="1"/>
    </w:lvlOverride>
  </w:num>
  <w:num w:numId="15" w16cid:durableId="1461413991">
    <w:abstractNumId w:val="8"/>
  </w:num>
  <w:num w:numId="16" w16cid:durableId="1424452745">
    <w:abstractNumId w:val="20"/>
  </w:num>
  <w:num w:numId="17" w16cid:durableId="618535912">
    <w:abstractNumId w:val="15"/>
  </w:num>
  <w:num w:numId="18" w16cid:durableId="1595506527">
    <w:abstractNumId w:val="21"/>
  </w:num>
  <w:num w:numId="19" w16cid:durableId="1885751124">
    <w:abstractNumId w:val="17"/>
  </w:num>
  <w:num w:numId="20" w16cid:durableId="107698026">
    <w:abstractNumId w:val="18"/>
  </w:num>
  <w:num w:numId="21" w16cid:durableId="1564946191">
    <w:abstractNumId w:val="13"/>
  </w:num>
  <w:num w:numId="22" w16cid:durableId="1225484604">
    <w:abstractNumId w:val="16"/>
  </w:num>
  <w:num w:numId="23" w16cid:durableId="109475990">
    <w:abstractNumId w:val="14"/>
  </w:num>
  <w:num w:numId="24" w16cid:durableId="1215895622">
    <w:abstractNumId w:val="11"/>
  </w:num>
  <w:num w:numId="25" w16cid:durableId="635725529">
    <w:abstractNumId w:val="22"/>
  </w:num>
  <w:num w:numId="26" w16cid:durableId="503714794">
    <w:abstractNumId w:val="10"/>
  </w:num>
  <w:num w:numId="27" w16cid:durableId="39177489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A3"/>
    <w:rsid w:val="00062D44"/>
    <w:rsid w:val="000E0CD7"/>
    <w:rsid w:val="000F5073"/>
    <w:rsid w:val="00120542"/>
    <w:rsid w:val="00130AD5"/>
    <w:rsid w:val="00143582"/>
    <w:rsid w:val="001642DE"/>
    <w:rsid w:val="00174FA7"/>
    <w:rsid w:val="001A4E60"/>
    <w:rsid w:val="001C4E89"/>
    <w:rsid w:val="001D096C"/>
    <w:rsid w:val="002107BA"/>
    <w:rsid w:val="002208CF"/>
    <w:rsid w:val="0023411A"/>
    <w:rsid w:val="00262522"/>
    <w:rsid w:val="00293D56"/>
    <w:rsid w:val="00295471"/>
    <w:rsid w:val="002A208D"/>
    <w:rsid w:val="00303907"/>
    <w:rsid w:val="00366BDB"/>
    <w:rsid w:val="003C4368"/>
    <w:rsid w:val="003D686D"/>
    <w:rsid w:val="003E7C3A"/>
    <w:rsid w:val="003E7EDC"/>
    <w:rsid w:val="0041592D"/>
    <w:rsid w:val="00425ABA"/>
    <w:rsid w:val="004A6047"/>
    <w:rsid w:val="004C02AA"/>
    <w:rsid w:val="004E66C9"/>
    <w:rsid w:val="00511021"/>
    <w:rsid w:val="00566CFA"/>
    <w:rsid w:val="00576A03"/>
    <w:rsid w:val="005E3A41"/>
    <w:rsid w:val="005F4994"/>
    <w:rsid w:val="0061484C"/>
    <w:rsid w:val="00624264"/>
    <w:rsid w:val="00646900"/>
    <w:rsid w:val="00681FC0"/>
    <w:rsid w:val="00686FF8"/>
    <w:rsid w:val="00691AC8"/>
    <w:rsid w:val="006A145E"/>
    <w:rsid w:val="006E21E3"/>
    <w:rsid w:val="006F5707"/>
    <w:rsid w:val="00710061"/>
    <w:rsid w:val="00712E3B"/>
    <w:rsid w:val="007272F3"/>
    <w:rsid w:val="00766E74"/>
    <w:rsid w:val="00786884"/>
    <w:rsid w:val="00814602"/>
    <w:rsid w:val="008278DF"/>
    <w:rsid w:val="00830313"/>
    <w:rsid w:val="008377E0"/>
    <w:rsid w:val="00847BCC"/>
    <w:rsid w:val="008D6335"/>
    <w:rsid w:val="008E5507"/>
    <w:rsid w:val="0094782E"/>
    <w:rsid w:val="00951107"/>
    <w:rsid w:val="0096631A"/>
    <w:rsid w:val="009675FF"/>
    <w:rsid w:val="009C0698"/>
    <w:rsid w:val="009E39B9"/>
    <w:rsid w:val="00A21E33"/>
    <w:rsid w:val="00A46473"/>
    <w:rsid w:val="00A57380"/>
    <w:rsid w:val="00A91A0F"/>
    <w:rsid w:val="00A92E87"/>
    <w:rsid w:val="00AB0BB3"/>
    <w:rsid w:val="00AB1680"/>
    <w:rsid w:val="00AE326E"/>
    <w:rsid w:val="00B32C36"/>
    <w:rsid w:val="00B33067"/>
    <w:rsid w:val="00B435A4"/>
    <w:rsid w:val="00BA74B0"/>
    <w:rsid w:val="00BC435E"/>
    <w:rsid w:val="00BC7AE7"/>
    <w:rsid w:val="00BD1430"/>
    <w:rsid w:val="00BF4978"/>
    <w:rsid w:val="00C3228A"/>
    <w:rsid w:val="00C33C81"/>
    <w:rsid w:val="00C5525E"/>
    <w:rsid w:val="00C56FFA"/>
    <w:rsid w:val="00C65BC9"/>
    <w:rsid w:val="00C87ACA"/>
    <w:rsid w:val="00CC11A3"/>
    <w:rsid w:val="00D009C6"/>
    <w:rsid w:val="00D27ED7"/>
    <w:rsid w:val="00D32949"/>
    <w:rsid w:val="00D7245D"/>
    <w:rsid w:val="00D81339"/>
    <w:rsid w:val="00D815B6"/>
    <w:rsid w:val="00D8232C"/>
    <w:rsid w:val="00DA554C"/>
    <w:rsid w:val="00DC7F29"/>
    <w:rsid w:val="00DF5EE4"/>
    <w:rsid w:val="00E86EEE"/>
    <w:rsid w:val="00E96B92"/>
    <w:rsid w:val="00F546A9"/>
    <w:rsid w:val="00FA1A3B"/>
    <w:rsid w:val="00FB4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F5E3DF"/>
  <w15:chartTrackingRefBased/>
  <w15:docId w15:val="{01E9652E-4C12-C243-8AAF-20C714D48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4E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F5B00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4E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3C00" w:themeColor="accent1" w:themeShade="7F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3Char">
    <w:name w:val="Heading 3 Char"/>
    <w:basedOn w:val="DefaultParagraphFont"/>
    <w:link w:val="Heading3"/>
    <w:uiPriority w:val="9"/>
    <w:semiHidden/>
    <w:rsid w:val="001C4E89"/>
    <w:rPr>
      <w:rFonts w:asciiTheme="majorHAnsi" w:eastAsiaTheme="majorEastAsia" w:hAnsiTheme="majorHAnsi" w:cstheme="majorBidi"/>
      <w:color w:val="7F3C00" w:themeColor="accent1" w:themeShade="7F"/>
    </w:rPr>
  </w:style>
  <w:style w:type="character" w:customStyle="1" w:styleId="Heading2Char">
    <w:name w:val="Heading 2 Char"/>
    <w:basedOn w:val="DefaultParagraphFont"/>
    <w:link w:val="Heading2"/>
    <w:uiPriority w:val="9"/>
    <w:rsid w:val="001C4E89"/>
    <w:rPr>
      <w:rFonts w:asciiTheme="majorHAnsi" w:eastAsiaTheme="majorEastAsia" w:hAnsiTheme="majorHAnsi" w:cstheme="majorBidi"/>
      <w:color w:val="BF5B00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1C4E8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C4E89"/>
    <w:rPr>
      <w:color w:val="34B6C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4E8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39B9"/>
    <w:rPr>
      <w:color w:val="A96EB6" w:themeColor="followedHyperlink"/>
      <w:u w:val="single"/>
    </w:rPr>
  </w:style>
  <w:style w:type="table" w:styleId="TableGrid">
    <w:name w:val="Table Grid"/>
    <w:basedOn w:val="TableNormal"/>
    <w:uiPriority w:val="39"/>
    <w:rsid w:val="001205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120542"/>
    <w:pPr>
      <w:spacing w:after="0" w:line="240" w:lineRule="auto"/>
    </w:pPr>
    <w:tblPr>
      <w:tblStyleRowBandSize w:val="1"/>
      <w:tblStyleColBandSize w:val="1"/>
      <w:tblBorders>
        <w:top w:val="single" w:sz="4" w:space="0" w:color="FFC999" w:themeColor="accent1" w:themeTint="66"/>
        <w:left w:val="single" w:sz="4" w:space="0" w:color="FFC999" w:themeColor="accent1" w:themeTint="66"/>
        <w:bottom w:val="single" w:sz="4" w:space="0" w:color="FFC999" w:themeColor="accent1" w:themeTint="66"/>
        <w:right w:val="single" w:sz="4" w:space="0" w:color="FFC999" w:themeColor="accent1" w:themeTint="66"/>
        <w:insideH w:val="single" w:sz="4" w:space="0" w:color="FFC999" w:themeColor="accent1" w:themeTint="66"/>
        <w:insideV w:val="single" w:sz="4" w:space="0" w:color="FFC999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FAF6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AF6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120542"/>
    <w:pPr>
      <w:spacing w:after="0" w:line="240" w:lineRule="auto"/>
    </w:pPr>
    <w:tblPr>
      <w:tblStyleRowBandSize w:val="1"/>
      <w:tblStyleColBandSize w:val="1"/>
      <w:tblBorders>
        <w:top w:val="single" w:sz="4" w:space="0" w:color="FFAF66" w:themeColor="accent1" w:themeTint="99"/>
        <w:left w:val="single" w:sz="4" w:space="0" w:color="FFAF66" w:themeColor="accent1" w:themeTint="99"/>
        <w:bottom w:val="single" w:sz="4" w:space="0" w:color="FFAF66" w:themeColor="accent1" w:themeTint="99"/>
        <w:right w:val="single" w:sz="4" w:space="0" w:color="FFAF66" w:themeColor="accent1" w:themeTint="99"/>
        <w:insideH w:val="single" w:sz="4" w:space="0" w:color="FFAF66" w:themeColor="accent1" w:themeTint="99"/>
        <w:insideV w:val="single" w:sz="4" w:space="0" w:color="FFAF6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7A00" w:themeColor="accent1"/>
          <w:left w:val="single" w:sz="4" w:space="0" w:color="FF7A00" w:themeColor="accent1"/>
          <w:bottom w:val="single" w:sz="4" w:space="0" w:color="FF7A00" w:themeColor="accent1"/>
          <w:right w:val="single" w:sz="4" w:space="0" w:color="FF7A00" w:themeColor="accent1"/>
          <w:insideH w:val="nil"/>
          <w:insideV w:val="nil"/>
        </w:tcBorders>
        <w:shd w:val="clear" w:color="auto" w:fill="FF7A00" w:themeFill="accent1"/>
      </w:tcPr>
    </w:tblStylePr>
    <w:tblStylePr w:type="lastRow">
      <w:rPr>
        <w:b/>
        <w:bCs/>
      </w:rPr>
      <w:tblPr/>
      <w:tcPr>
        <w:tcBorders>
          <w:top w:val="double" w:sz="4" w:space="0" w:color="FF7A0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4CC" w:themeFill="accent1" w:themeFillTint="33"/>
      </w:tcPr>
    </w:tblStylePr>
    <w:tblStylePr w:type="band1Horz">
      <w:tblPr/>
      <w:tcPr>
        <w:shd w:val="clear" w:color="auto" w:fill="FFE4CC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7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docker.com/desktop/windows/install/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docs.docker.com/desktop/windows/" TargetMode="External"/><Relationship Id="rId26" Type="http://schemas.openxmlformats.org/officeDocument/2006/relationships/hyperlink" Target="https://docs.oracle.com/en/java/javase/11/install/overview-jdk-installation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hyperlink" Target="https://docs.docker.com/engine/install/" TargetMode="External"/><Relationship Id="rId12" Type="http://schemas.openxmlformats.org/officeDocument/2006/relationships/hyperlink" Target="https://hub.docker.com/editions/community/docker-ce-desktop-mac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spark.apache.org/downloads.html" TargetMode="Externa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image" Target="media/image5.png"/><Relationship Id="rId29" Type="http://schemas.openxmlformats.org/officeDocument/2006/relationships/hyperlink" Target="https://mobilewalla-anovos.s3.amazonaws.com/workshop/use_case_demo.tgz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cs.docker.com/desktop/mac/install/" TargetMode="External"/><Relationship Id="rId24" Type="http://schemas.openxmlformats.org/officeDocument/2006/relationships/hyperlink" Target="https://www.python.org/downloads/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hyperlink" Target="https://jupyter.org/install" TargetMode="External"/><Relationship Id="rId10" Type="http://schemas.openxmlformats.org/officeDocument/2006/relationships/hyperlink" Target="https://docs.docker.com/engine/install/" TargetMode="External"/><Relationship Id="rId19" Type="http://schemas.openxmlformats.org/officeDocument/2006/relationships/hyperlink" Target="https://docs.docker.com/desktop/mac/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hub.docker.com/editions/community/docker-ce-desktop-mac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hyperlink" Target="https://github.com/anovos/anovos" TargetMode="External"/><Relationship Id="rId30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obilewalla/Library/Containers/com.microsoft.Word/Data/Library/Application%20Support/Microsoft/Office/16.0/DTS/en-GB%7bB0E28535-F0EF-F542-9737-A5746F5087A0%7d/%7b6A28CFA5-1746-0541-9456-BCE4FD119952%7dtf10002069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{6A28CFA5-1746-0541-9456-BCE4FD119952}tf10002069.dotx</Template>
  <TotalTime>9</TotalTime>
  <Pages>11</Pages>
  <Words>1249</Words>
  <Characters>7124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Vishnu Gowthem Thangaraj</cp:lastModifiedBy>
  <cp:revision>11</cp:revision>
  <cp:lastPrinted>2022-03-24T15:48:00Z</cp:lastPrinted>
  <dcterms:created xsi:type="dcterms:W3CDTF">2022-03-24T15:48:00Z</dcterms:created>
  <dcterms:modified xsi:type="dcterms:W3CDTF">2022-07-14T03:40:00Z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